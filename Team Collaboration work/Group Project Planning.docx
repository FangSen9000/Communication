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6840"/>
      </w:tblGrid>
      <w:tr w:rsidR="00B33EBE" w:rsidRPr="009756AD" w14:paraId="149FC82C" w14:textId="77777777" w:rsidTr="00D555BF">
        <w:tc>
          <w:tcPr>
            <w:tcW w:w="9360" w:type="dxa"/>
            <w:gridSpan w:val="2"/>
          </w:tcPr>
          <w:p w14:paraId="00F00FEE" w14:textId="5CCEEBA1" w:rsidR="00B33EBE" w:rsidRPr="009756AD" w:rsidRDefault="00B33EBE" w:rsidP="00884234">
            <w:pPr>
              <w:pStyle w:val="a5"/>
            </w:pPr>
            <w:r>
              <w:rPr>
                <w:sz w:val="56"/>
                <w:szCs w:val="48"/>
                <w:lang w:eastAsia="zh-CN"/>
              </w:rPr>
              <w:t xml:space="preserve">Assessment 3: </w:t>
            </w:r>
            <w:r w:rsidRPr="00B33EBE">
              <w:rPr>
                <w:rFonts w:hint="eastAsia"/>
                <w:sz w:val="56"/>
                <w:szCs w:val="48"/>
                <w:lang w:eastAsia="zh-CN"/>
              </w:rPr>
              <w:t>G</w:t>
            </w:r>
            <w:r w:rsidRPr="00B33EBE">
              <w:rPr>
                <w:sz w:val="56"/>
                <w:szCs w:val="48"/>
                <w:lang w:eastAsia="zh-CN"/>
              </w:rPr>
              <w:t>roup Project</w:t>
            </w:r>
          </w:p>
        </w:tc>
      </w:tr>
      <w:tr w:rsidR="0045538D" w:rsidRPr="009756AD" w14:paraId="0E3064AE" w14:textId="77777777" w:rsidTr="004340EA">
        <w:tc>
          <w:tcPr>
            <w:tcW w:w="2520" w:type="dxa"/>
            <w:shd w:val="clear" w:color="auto" w:fill="000000" w:themeFill="text1"/>
          </w:tcPr>
          <w:p w14:paraId="50CF07FE" w14:textId="77777777" w:rsidR="0045538D" w:rsidRPr="009756AD" w:rsidRDefault="00992A47" w:rsidP="00884234">
            <w:pPr>
              <w:pStyle w:val="20"/>
              <w:outlineLvl w:val="1"/>
            </w:pPr>
            <w:sdt>
              <w:sdtPr>
                <w:id w:val="1200352403"/>
                <w:placeholder>
                  <w:docPart w:val="3938ADFBF45A4543BCCD0AD095971088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Project Name:</w:t>
                </w:r>
              </w:sdtContent>
            </w:sdt>
          </w:p>
        </w:tc>
        <w:tc>
          <w:tcPr>
            <w:tcW w:w="6840" w:type="dxa"/>
            <w:shd w:val="clear" w:color="auto" w:fill="000000" w:themeFill="text1"/>
          </w:tcPr>
          <w:p w14:paraId="31726F9B" w14:textId="765A5F37" w:rsidR="0045538D" w:rsidRPr="009756AD" w:rsidRDefault="001A503F" w:rsidP="009756AD">
            <w:pPr>
              <w:pStyle w:val="5"/>
              <w:outlineLvl w:val="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5G</w:t>
            </w:r>
          </w:p>
        </w:tc>
      </w:tr>
      <w:tr w:rsidR="0045538D" w:rsidRPr="009756AD" w14:paraId="4D3098A7" w14:textId="77777777" w:rsidTr="004340EA">
        <w:tc>
          <w:tcPr>
            <w:tcW w:w="2520" w:type="dxa"/>
            <w:shd w:val="clear" w:color="auto" w:fill="000000" w:themeFill="text1"/>
          </w:tcPr>
          <w:p w14:paraId="719312BE" w14:textId="77777777" w:rsidR="0045538D" w:rsidRPr="009756AD" w:rsidRDefault="00992A47" w:rsidP="00884234">
            <w:pPr>
              <w:pStyle w:val="20"/>
              <w:outlineLvl w:val="1"/>
            </w:pPr>
            <w:sdt>
              <w:sdtPr>
                <w:id w:val="-1697459604"/>
                <w:placeholder>
                  <w:docPart w:val="88DC1B21F2E24F12B0A3B520B8BA6DDB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Due Date:</w:t>
                </w:r>
              </w:sdtContent>
            </w:sdt>
          </w:p>
        </w:tc>
        <w:tc>
          <w:tcPr>
            <w:tcW w:w="6840" w:type="dxa"/>
            <w:shd w:val="clear" w:color="auto" w:fill="000000" w:themeFill="text1"/>
          </w:tcPr>
          <w:p w14:paraId="3242F152" w14:textId="1BC4201B" w:rsidR="00DB5C6E" w:rsidRPr="00DB5C6E" w:rsidRDefault="00DB5C6E" w:rsidP="00DB5C6E">
            <w:pPr>
              <w:pStyle w:val="5"/>
              <w:outlineLvl w:val="4"/>
            </w:pPr>
            <w:r>
              <w:t>June 1</w:t>
            </w:r>
            <w:r w:rsidR="001A503F">
              <w:t>0</w:t>
            </w:r>
            <w:r w:rsidRPr="00DB5C6E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</w:p>
        </w:tc>
      </w:tr>
    </w:tbl>
    <w:p w14:paraId="5C5D0B8B" w14:textId="77777777" w:rsidR="00B30AE3" w:rsidRPr="009756AD" w:rsidRDefault="00992A47" w:rsidP="00391ABD">
      <w:sdt>
        <w:sdtPr>
          <w:id w:val="-1006280259"/>
          <w:placeholder>
            <w:docPart w:val="56A7E8FFB0D0490CB5CF06CAAEBEC837"/>
          </w:placeholder>
          <w:temporary/>
          <w:showingPlcHdr/>
          <w15:appearance w15:val="hidden"/>
        </w:sdtPr>
        <w:sdtEndPr/>
        <w:sdtContent>
          <w:r w:rsidR="00884234" w:rsidRPr="009756AD">
            <w:t>This is the tracking document for our group writing project. We’ll use this document to share details, resources, and schedules for our project. Please keep this document up-to-date as we work.</w:t>
          </w:r>
        </w:sdtContent>
      </w:sdt>
    </w:p>
    <w:tbl>
      <w:tblPr>
        <w:tblStyle w:val="Calendar1"/>
        <w:tblW w:w="5000" w:type="pct"/>
        <w:tblLook w:val="0620" w:firstRow="1" w:lastRow="0" w:firstColumn="0" w:lastColumn="0" w:noHBand="1" w:noVBand="1"/>
      </w:tblPr>
      <w:tblGrid>
        <w:gridCol w:w="2790"/>
        <w:gridCol w:w="2610"/>
        <w:gridCol w:w="3960"/>
      </w:tblGrid>
      <w:tr w:rsidR="002C476C" w:rsidRPr="009756AD" w14:paraId="636D35DC" w14:textId="77777777" w:rsidTr="008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bottom w:val="dashed" w:sz="8" w:space="0" w:color="auto"/>
            </w:tcBorders>
          </w:tcPr>
          <w:p w14:paraId="7890BB45" w14:textId="77777777" w:rsidR="002C476C" w:rsidRPr="000675BE" w:rsidRDefault="0063699B" w:rsidP="00884234">
            <w:pPr>
              <w:pStyle w:val="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g">
                  <w:drawing>
                    <wp:inline distT="0" distB="0" distL="0" distR="0" wp14:anchorId="0E61179E" wp14:editId="3DD3C6E4">
                      <wp:extent cx="386715" cy="386715"/>
                      <wp:effectExtent l="0" t="0" r="0" b="0"/>
                      <wp:docPr id="1" name="Group 1" descr="participant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715" cy="386715"/>
                                <a:chOff x="0" y="0"/>
                                <a:chExt cx="787401" cy="787401"/>
                              </a:xfrm>
                              <a:solidFill>
                                <a:schemeClr val="tx2"/>
                              </a:solidFill>
                            </wpg:grpSpPr>
                            <wps:wsp>
                              <wps:cNvPr id="2" name="Shape"/>
                              <wps:cNvSpPr/>
                              <wps:spPr>
                                <a:xfrm>
                                  <a:off x="0" y="0"/>
                                  <a:ext cx="787401" cy="78740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1600" y="18208"/>
                                      </a:moveTo>
                                      <a:cubicBezTo>
                                        <a:pt x="21600" y="17128"/>
                                        <a:pt x="20875" y="16165"/>
                                        <a:pt x="19837" y="15865"/>
                                      </a:cubicBezTo>
                                      <a:lnTo>
                                        <a:pt x="17071" y="15067"/>
                                      </a:lnTo>
                                      <a:lnTo>
                                        <a:pt x="17071" y="14366"/>
                                      </a:lnTo>
                                      <a:cubicBezTo>
                                        <a:pt x="17339" y="14150"/>
                                        <a:pt x="17565" y="13886"/>
                                        <a:pt x="17739" y="13587"/>
                                      </a:cubicBezTo>
                                      <a:lnTo>
                                        <a:pt x="17768" y="13587"/>
                                      </a:lnTo>
                                      <a:cubicBezTo>
                                        <a:pt x="18728" y="13587"/>
                                        <a:pt x="19510" y="12806"/>
                                        <a:pt x="19510" y="11845"/>
                                      </a:cubicBezTo>
                                      <a:lnTo>
                                        <a:pt x="19510" y="9058"/>
                                      </a:lnTo>
                                      <a:cubicBezTo>
                                        <a:pt x="19510" y="6753"/>
                                        <a:pt x="17634" y="4877"/>
                                        <a:pt x="15329" y="4877"/>
                                      </a:cubicBezTo>
                                      <a:cubicBezTo>
                                        <a:pt x="13031" y="4877"/>
                                        <a:pt x="11162" y="6741"/>
                                        <a:pt x="11149" y="9036"/>
                                      </a:cubicBezTo>
                                      <a:cubicBezTo>
                                        <a:pt x="10700" y="8470"/>
                                        <a:pt x="10452" y="7768"/>
                                        <a:pt x="10452" y="7027"/>
                                      </a:cubicBezTo>
                                      <a:lnTo>
                                        <a:pt x="10452" y="6968"/>
                                      </a:lnTo>
                                      <a:lnTo>
                                        <a:pt x="10452" y="4181"/>
                                      </a:lnTo>
                                      <a:cubicBezTo>
                                        <a:pt x="10452" y="1875"/>
                                        <a:pt x="8576" y="0"/>
                                        <a:pt x="6271" y="0"/>
                                      </a:cubicBezTo>
                                      <a:cubicBezTo>
                                        <a:pt x="3966" y="0"/>
                                        <a:pt x="2090" y="1875"/>
                                        <a:pt x="2090" y="4181"/>
                                      </a:cubicBezTo>
                                      <a:lnTo>
                                        <a:pt x="2090" y="6968"/>
                                      </a:lnTo>
                                      <a:lnTo>
                                        <a:pt x="2090" y="7027"/>
                                      </a:lnTo>
                                      <a:cubicBezTo>
                                        <a:pt x="2090" y="8158"/>
                                        <a:pt x="1488" y="9223"/>
                                        <a:pt x="517" y="9805"/>
                                      </a:cubicBezTo>
                                      <a:lnTo>
                                        <a:pt x="204" y="9992"/>
                                      </a:lnTo>
                                      <a:lnTo>
                                        <a:pt x="407" y="10297"/>
                                      </a:lnTo>
                                      <a:cubicBezTo>
                                        <a:pt x="428" y="10328"/>
                                        <a:pt x="764" y="10821"/>
                                        <a:pt x="1328" y="11165"/>
                                      </a:cubicBezTo>
                                      <a:cubicBezTo>
                                        <a:pt x="530" y="11577"/>
                                        <a:pt x="0" y="12410"/>
                                        <a:pt x="0" y="13331"/>
                                      </a:cubicBezTo>
                                      <a:lnTo>
                                        <a:pt x="0" y="15329"/>
                                      </a:lnTo>
                                      <a:lnTo>
                                        <a:pt x="4181" y="15329"/>
                                      </a:lnTo>
                                      <a:lnTo>
                                        <a:pt x="4181" y="16723"/>
                                      </a:lnTo>
                                      <a:lnTo>
                                        <a:pt x="8361" y="16723"/>
                                      </a:lnTo>
                                      <a:lnTo>
                                        <a:pt x="8361" y="15329"/>
                                      </a:lnTo>
                                      <a:lnTo>
                                        <a:pt x="12542" y="15329"/>
                                      </a:lnTo>
                                      <a:lnTo>
                                        <a:pt x="12542" y="13552"/>
                                      </a:lnTo>
                                      <a:cubicBezTo>
                                        <a:pt x="12654" y="13575"/>
                                        <a:pt x="12771" y="13587"/>
                                        <a:pt x="12890" y="13587"/>
                                      </a:cubicBezTo>
                                      <a:lnTo>
                                        <a:pt x="12919" y="13587"/>
                                      </a:lnTo>
                                      <a:cubicBezTo>
                                        <a:pt x="13092" y="13886"/>
                                        <a:pt x="13319" y="14150"/>
                                        <a:pt x="13587" y="14366"/>
                                      </a:cubicBezTo>
                                      <a:lnTo>
                                        <a:pt x="13587" y="15067"/>
                                      </a:lnTo>
                                      <a:lnTo>
                                        <a:pt x="10821" y="15865"/>
                                      </a:lnTo>
                                      <a:cubicBezTo>
                                        <a:pt x="9783" y="16164"/>
                                        <a:pt x="9058" y="17128"/>
                                        <a:pt x="9058" y="18208"/>
                                      </a:cubicBezTo>
                                      <a:lnTo>
                                        <a:pt x="9058" y="20206"/>
                                      </a:lnTo>
                                      <a:lnTo>
                                        <a:pt x="13239" y="20206"/>
                                      </a:lnTo>
                                      <a:lnTo>
                                        <a:pt x="13239" y="21600"/>
                                      </a:lnTo>
                                      <a:lnTo>
                                        <a:pt x="17419" y="21600"/>
                                      </a:lnTo>
                                      <a:lnTo>
                                        <a:pt x="17419" y="20206"/>
                                      </a:lnTo>
                                      <a:lnTo>
                                        <a:pt x="21600" y="20206"/>
                                      </a:lnTo>
                                      <a:lnTo>
                                        <a:pt x="21600" y="18208"/>
                                      </a:lnTo>
                                      <a:close/>
                                      <a:moveTo>
                                        <a:pt x="18034" y="12852"/>
                                      </a:moveTo>
                                      <a:cubicBezTo>
                                        <a:pt x="18086" y="12640"/>
                                        <a:pt x="18116" y="12421"/>
                                        <a:pt x="18116" y="12194"/>
                                      </a:cubicBezTo>
                                      <a:lnTo>
                                        <a:pt x="18116" y="10864"/>
                                      </a:lnTo>
                                      <a:cubicBezTo>
                                        <a:pt x="18521" y="11008"/>
                                        <a:pt x="18813" y="11392"/>
                                        <a:pt x="18813" y="11845"/>
                                      </a:cubicBezTo>
                                      <a:cubicBezTo>
                                        <a:pt x="18813" y="12329"/>
                                        <a:pt x="18481" y="12733"/>
                                        <a:pt x="18034" y="12852"/>
                                      </a:cubicBezTo>
                                      <a:close/>
                                      <a:moveTo>
                                        <a:pt x="15329" y="5574"/>
                                      </a:moveTo>
                                      <a:cubicBezTo>
                                        <a:pt x="17250" y="5574"/>
                                        <a:pt x="18813" y="7137"/>
                                        <a:pt x="18813" y="9058"/>
                                      </a:cubicBezTo>
                                      <a:lnTo>
                                        <a:pt x="18813" y="10458"/>
                                      </a:lnTo>
                                      <a:cubicBezTo>
                                        <a:pt x="18586" y="10286"/>
                                        <a:pt x="18319" y="10166"/>
                                        <a:pt x="18025" y="10122"/>
                                      </a:cubicBezTo>
                                      <a:lnTo>
                                        <a:pt x="17983" y="9995"/>
                                      </a:lnTo>
                                      <a:cubicBezTo>
                                        <a:pt x="17796" y="9434"/>
                                        <a:pt x="17274" y="9058"/>
                                        <a:pt x="16683" y="9058"/>
                                      </a:cubicBezTo>
                                      <a:cubicBezTo>
                                        <a:pt x="16412" y="9058"/>
                                        <a:pt x="16149" y="9138"/>
                                        <a:pt x="15924" y="9288"/>
                                      </a:cubicBezTo>
                                      <a:cubicBezTo>
                                        <a:pt x="15562" y="9529"/>
                                        <a:pt x="15096" y="9529"/>
                                        <a:pt x="14734" y="9288"/>
                                      </a:cubicBezTo>
                                      <a:cubicBezTo>
                                        <a:pt x="14509" y="9138"/>
                                        <a:pt x="14246" y="9058"/>
                                        <a:pt x="13975" y="9058"/>
                                      </a:cubicBezTo>
                                      <a:cubicBezTo>
                                        <a:pt x="13384" y="9058"/>
                                        <a:pt x="12862" y="9434"/>
                                        <a:pt x="12676" y="9995"/>
                                      </a:cubicBezTo>
                                      <a:lnTo>
                                        <a:pt x="12633" y="10122"/>
                                      </a:lnTo>
                                      <a:cubicBezTo>
                                        <a:pt x="12340" y="10166"/>
                                        <a:pt x="12072" y="10287"/>
                                        <a:pt x="11846" y="10458"/>
                                      </a:cubicBezTo>
                                      <a:lnTo>
                                        <a:pt x="11846" y="9058"/>
                                      </a:lnTo>
                                      <a:cubicBezTo>
                                        <a:pt x="11845" y="7137"/>
                                        <a:pt x="13408" y="5574"/>
                                        <a:pt x="15329" y="5574"/>
                                      </a:cubicBezTo>
                                      <a:close/>
                                      <a:moveTo>
                                        <a:pt x="11148" y="10025"/>
                                      </a:moveTo>
                                      <a:lnTo>
                                        <a:pt x="11148" y="11132"/>
                                      </a:lnTo>
                                      <a:cubicBezTo>
                                        <a:pt x="11029" y="11075"/>
                                        <a:pt x="10906" y="11024"/>
                                        <a:pt x="10779" y="10987"/>
                                      </a:cubicBezTo>
                                      <a:lnTo>
                                        <a:pt x="8013" y="10190"/>
                                      </a:lnTo>
                                      <a:lnTo>
                                        <a:pt x="8013" y="9488"/>
                                      </a:lnTo>
                                      <a:cubicBezTo>
                                        <a:pt x="8281" y="9273"/>
                                        <a:pt x="8507" y="9009"/>
                                        <a:pt x="8681" y="8710"/>
                                      </a:cubicBezTo>
                                      <a:lnTo>
                                        <a:pt x="8710" y="8710"/>
                                      </a:lnTo>
                                      <a:cubicBezTo>
                                        <a:pt x="9188" y="8710"/>
                                        <a:pt x="9622" y="8515"/>
                                        <a:pt x="9938" y="8201"/>
                                      </a:cubicBezTo>
                                      <a:cubicBezTo>
                                        <a:pt x="10157" y="8905"/>
                                        <a:pt x="10571" y="9536"/>
                                        <a:pt x="11148" y="10025"/>
                                      </a:cubicBezTo>
                                      <a:close/>
                                      <a:moveTo>
                                        <a:pt x="7316" y="10329"/>
                                      </a:moveTo>
                                      <a:lnTo>
                                        <a:pt x="6271" y="11636"/>
                                      </a:lnTo>
                                      <a:lnTo>
                                        <a:pt x="5226" y="10329"/>
                                      </a:lnTo>
                                      <a:lnTo>
                                        <a:pt x="5226" y="9898"/>
                                      </a:lnTo>
                                      <a:cubicBezTo>
                                        <a:pt x="5549" y="10029"/>
                                        <a:pt x="5901" y="10103"/>
                                        <a:pt x="6271" y="10103"/>
                                      </a:cubicBezTo>
                                      <a:cubicBezTo>
                                        <a:pt x="6641" y="10103"/>
                                        <a:pt x="6993" y="10029"/>
                                        <a:pt x="7316" y="9898"/>
                                      </a:cubicBezTo>
                                      <a:lnTo>
                                        <a:pt x="7316" y="10329"/>
                                      </a:lnTo>
                                      <a:close/>
                                      <a:moveTo>
                                        <a:pt x="4181" y="5923"/>
                                      </a:moveTo>
                                      <a:lnTo>
                                        <a:pt x="4181" y="5574"/>
                                      </a:lnTo>
                                      <a:lnTo>
                                        <a:pt x="4181" y="5206"/>
                                      </a:lnTo>
                                      <a:cubicBezTo>
                                        <a:pt x="4995" y="5114"/>
                                        <a:pt x="5753" y="4702"/>
                                        <a:pt x="6271" y="4061"/>
                                      </a:cubicBezTo>
                                      <a:cubicBezTo>
                                        <a:pt x="6789" y="4702"/>
                                        <a:pt x="7547" y="5114"/>
                                        <a:pt x="8361" y="5206"/>
                                      </a:cubicBezTo>
                                      <a:lnTo>
                                        <a:pt x="8361" y="5591"/>
                                      </a:lnTo>
                                      <a:lnTo>
                                        <a:pt x="8361" y="5923"/>
                                      </a:lnTo>
                                      <a:lnTo>
                                        <a:pt x="8361" y="7316"/>
                                      </a:lnTo>
                                      <a:cubicBezTo>
                                        <a:pt x="8361" y="8469"/>
                                        <a:pt x="7424" y="9406"/>
                                        <a:pt x="6271" y="9406"/>
                                      </a:cubicBezTo>
                                      <a:cubicBezTo>
                                        <a:pt x="5118" y="9406"/>
                                        <a:pt x="4181" y="8469"/>
                                        <a:pt x="4181" y="7316"/>
                                      </a:cubicBezTo>
                                      <a:lnTo>
                                        <a:pt x="4181" y="5923"/>
                                      </a:lnTo>
                                      <a:close/>
                                      <a:moveTo>
                                        <a:pt x="8976" y="7974"/>
                                      </a:moveTo>
                                      <a:cubicBezTo>
                                        <a:pt x="9028" y="7763"/>
                                        <a:pt x="9058" y="7543"/>
                                        <a:pt x="9058" y="7316"/>
                                      </a:cubicBezTo>
                                      <a:lnTo>
                                        <a:pt x="9058" y="5987"/>
                                      </a:lnTo>
                                      <a:cubicBezTo>
                                        <a:pt x="9463" y="6131"/>
                                        <a:pt x="9755" y="6514"/>
                                        <a:pt x="9755" y="6968"/>
                                      </a:cubicBezTo>
                                      <a:cubicBezTo>
                                        <a:pt x="9755" y="7451"/>
                                        <a:pt x="9423" y="7855"/>
                                        <a:pt x="8976" y="7974"/>
                                      </a:cubicBezTo>
                                      <a:close/>
                                      <a:moveTo>
                                        <a:pt x="6271" y="697"/>
                                      </a:moveTo>
                                      <a:cubicBezTo>
                                        <a:pt x="8192" y="697"/>
                                        <a:pt x="9755" y="2260"/>
                                        <a:pt x="9755" y="4181"/>
                                      </a:cubicBezTo>
                                      <a:lnTo>
                                        <a:pt x="9755" y="5583"/>
                                      </a:lnTo>
                                      <a:cubicBezTo>
                                        <a:pt x="9551" y="5429"/>
                                        <a:pt x="9317" y="5314"/>
                                        <a:pt x="9058" y="5261"/>
                                      </a:cubicBezTo>
                                      <a:lnTo>
                                        <a:pt x="9058" y="4529"/>
                                      </a:lnTo>
                                      <a:lnTo>
                                        <a:pt x="8710" y="4529"/>
                                      </a:lnTo>
                                      <a:cubicBezTo>
                                        <a:pt x="7946" y="4529"/>
                                        <a:pt x="7217" y="4164"/>
                                        <a:pt x="6759" y="3553"/>
                                      </a:cubicBezTo>
                                      <a:lnTo>
                                        <a:pt x="6271" y="2903"/>
                                      </a:lnTo>
                                      <a:lnTo>
                                        <a:pt x="5783" y="3554"/>
                                      </a:lnTo>
                                      <a:cubicBezTo>
                                        <a:pt x="5325" y="4164"/>
                                        <a:pt x="4596" y="4529"/>
                                        <a:pt x="3832" y="4529"/>
                                      </a:cubicBezTo>
                                      <a:lnTo>
                                        <a:pt x="3484" y="4529"/>
                                      </a:lnTo>
                                      <a:lnTo>
                                        <a:pt x="3484" y="5261"/>
                                      </a:lnTo>
                                      <a:cubicBezTo>
                                        <a:pt x="3225" y="5314"/>
                                        <a:pt x="2991" y="5429"/>
                                        <a:pt x="2787" y="5583"/>
                                      </a:cubicBezTo>
                                      <a:lnTo>
                                        <a:pt x="2787" y="4181"/>
                                      </a:lnTo>
                                      <a:cubicBezTo>
                                        <a:pt x="2787" y="2260"/>
                                        <a:pt x="4350" y="697"/>
                                        <a:pt x="6271" y="697"/>
                                      </a:cubicBezTo>
                                      <a:close/>
                                      <a:moveTo>
                                        <a:pt x="3484" y="5987"/>
                                      </a:moveTo>
                                      <a:lnTo>
                                        <a:pt x="3484" y="7316"/>
                                      </a:lnTo>
                                      <a:cubicBezTo>
                                        <a:pt x="3484" y="7543"/>
                                        <a:pt x="3514" y="7763"/>
                                        <a:pt x="3566" y="7974"/>
                                      </a:cubicBezTo>
                                      <a:cubicBezTo>
                                        <a:pt x="3119" y="7855"/>
                                        <a:pt x="2787" y="7451"/>
                                        <a:pt x="2787" y="6968"/>
                                      </a:cubicBezTo>
                                      <a:cubicBezTo>
                                        <a:pt x="2787" y="6514"/>
                                        <a:pt x="3079" y="6131"/>
                                        <a:pt x="3484" y="5987"/>
                                      </a:cubicBezTo>
                                      <a:close/>
                                      <a:moveTo>
                                        <a:pt x="2600" y="8198"/>
                                      </a:moveTo>
                                      <a:cubicBezTo>
                                        <a:pt x="2916" y="8514"/>
                                        <a:pt x="3351" y="8710"/>
                                        <a:pt x="3832" y="8710"/>
                                      </a:cubicBezTo>
                                      <a:lnTo>
                                        <a:pt x="3861" y="8710"/>
                                      </a:lnTo>
                                      <a:cubicBezTo>
                                        <a:pt x="4034" y="9009"/>
                                        <a:pt x="4261" y="9273"/>
                                        <a:pt x="4529" y="9488"/>
                                      </a:cubicBezTo>
                                      <a:lnTo>
                                        <a:pt x="4529" y="10190"/>
                                      </a:lnTo>
                                      <a:lnTo>
                                        <a:pt x="2419" y="10798"/>
                                      </a:lnTo>
                                      <a:cubicBezTo>
                                        <a:pt x="1890" y="10789"/>
                                        <a:pt x="1457" y="10436"/>
                                        <a:pt x="1210" y="10177"/>
                                      </a:cubicBezTo>
                                      <a:cubicBezTo>
                                        <a:pt x="1873" y="9679"/>
                                        <a:pt x="2354" y="8980"/>
                                        <a:pt x="2600" y="8198"/>
                                      </a:cubicBezTo>
                                      <a:close/>
                                      <a:moveTo>
                                        <a:pt x="2787" y="14632"/>
                                      </a:moveTo>
                                      <a:lnTo>
                                        <a:pt x="2787" y="13239"/>
                                      </a:lnTo>
                                      <a:lnTo>
                                        <a:pt x="2090" y="13239"/>
                                      </a:lnTo>
                                      <a:lnTo>
                                        <a:pt x="2090" y="14632"/>
                                      </a:lnTo>
                                      <a:lnTo>
                                        <a:pt x="697" y="14632"/>
                                      </a:lnTo>
                                      <a:lnTo>
                                        <a:pt x="697" y="13331"/>
                                      </a:lnTo>
                                      <a:cubicBezTo>
                                        <a:pt x="697" y="12559"/>
                                        <a:pt x="1214" y="11871"/>
                                        <a:pt x="1956" y="11657"/>
                                      </a:cubicBezTo>
                                      <a:lnTo>
                                        <a:pt x="4750" y="10851"/>
                                      </a:lnTo>
                                      <a:lnTo>
                                        <a:pt x="5546" y="11845"/>
                                      </a:lnTo>
                                      <a:lnTo>
                                        <a:pt x="4181" y="11845"/>
                                      </a:lnTo>
                                      <a:lnTo>
                                        <a:pt x="4181" y="14632"/>
                                      </a:lnTo>
                                      <a:lnTo>
                                        <a:pt x="2787" y="14632"/>
                                      </a:lnTo>
                                      <a:close/>
                                      <a:moveTo>
                                        <a:pt x="7665" y="16026"/>
                                      </a:moveTo>
                                      <a:lnTo>
                                        <a:pt x="4877" y="16026"/>
                                      </a:lnTo>
                                      <a:lnTo>
                                        <a:pt x="4877" y="12542"/>
                                      </a:lnTo>
                                      <a:lnTo>
                                        <a:pt x="7665" y="12542"/>
                                      </a:lnTo>
                                      <a:lnTo>
                                        <a:pt x="7665" y="16026"/>
                                      </a:lnTo>
                                      <a:close/>
                                      <a:moveTo>
                                        <a:pt x="11845" y="13331"/>
                                      </a:moveTo>
                                      <a:lnTo>
                                        <a:pt x="11845" y="14632"/>
                                      </a:lnTo>
                                      <a:lnTo>
                                        <a:pt x="10452" y="14632"/>
                                      </a:lnTo>
                                      <a:lnTo>
                                        <a:pt x="10452" y="13239"/>
                                      </a:lnTo>
                                      <a:lnTo>
                                        <a:pt x="9755" y="13239"/>
                                      </a:lnTo>
                                      <a:lnTo>
                                        <a:pt x="9755" y="14632"/>
                                      </a:lnTo>
                                      <a:lnTo>
                                        <a:pt x="8361" y="14632"/>
                                      </a:lnTo>
                                      <a:lnTo>
                                        <a:pt x="8361" y="11845"/>
                                      </a:lnTo>
                                      <a:lnTo>
                                        <a:pt x="6996" y="11845"/>
                                      </a:lnTo>
                                      <a:lnTo>
                                        <a:pt x="7792" y="10851"/>
                                      </a:lnTo>
                                      <a:lnTo>
                                        <a:pt x="10586" y="11657"/>
                                      </a:lnTo>
                                      <a:cubicBezTo>
                                        <a:pt x="10793" y="11717"/>
                                        <a:pt x="10988" y="11816"/>
                                        <a:pt x="11159" y="11947"/>
                                      </a:cubicBezTo>
                                      <a:cubicBezTo>
                                        <a:pt x="11189" y="12467"/>
                                        <a:pt x="11447" y="12924"/>
                                        <a:pt x="11838" y="13223"/>
                                      </a:cubicBezTo>
                                      <a:cubicBezTo>
                                        <a:pt x="11840" y="13259"/>
                                        <a:pt x="11845" y="13294"/>
                                        <a:pt x="11845" y="13331"/>
                                      </a:cubicBezTo>
                                      <a:close/>
                                      <a:moveTo>
                                        <a:pt x="11845" y="11845"/>
                                      </a:moveTo>
                                      <a:cubicBezTo>
                                        <a:pt x="11845" y="11392"/>
                                        <a:pt x="12137" y="11008"/>
                                        <a:pt x="12542" y="10864"/>
                                      </a:cubicBezTo>
                                      <a:lnTo>
                                        <a:pt x="12542" y="12194"/>
                                      </a:lnTo>
                                      <a:cubicBezTo>
                                        <a:pt x="12542" y="12421"/>
                                        <a:pt x="12572" y="12640"/>
                                        <a:pt x="12624" y="12852"/>
                                      </a:cubicBezTo>
                                      <a:cubicBezTo>
                                        <a:pt x="12177" y="12733"/>
                                        <a:pt x="11845" y="12329"/>
                                        <a:pt x="11845" y="11845"/>
                                      </a:cubicBezTo>
                                      <a:close/>
                                      <a:moveTo>
                                        <a:pt x="13239" y="12194"/>
                                      </a:moveTo>
                                      <a:lnTo>
                                        <a:pt x="13239" y="10508"/>
                                      </a:lnTo>
                                      <a:lnTo>
                                        <a:pt x="13337" y="10215"/>
                                      </a:lnTo>
                                      <a:cubicBezTo>
                                        <a:pt x="13428" y="9939"/>
                                        <a:pt x="13685" y="9755"/>
                                        <a:pt x="13975" y="9755"/>
                                      </a:cubicBezTo>
                                      <a:cubicBezTo>
                                        <a:pt x="14108" y="9755"/>
                                        <a:pt x="14237" y="9794"/>
                                        <a:pt x="14348" y="9868"/>
                                      </a:cubicBezTo>
                                      <a:cubicBezTo>
                                        <a:pt x="14944" y="10265"/>
                                        <a:pt x="15714" y="10265"/>
                                        <a:pt x="16310" y="9868"/>
                                      </a:cubicBezTo>
                                      <a:cubicBezTo>
                                        <a:pt x="16421" y="9794"/>
                                        <a:pt x="16550" y="9755"/>
                                        <a:pt x="16683" y="9755"/>
                                      </a:cubicBezTo>
                                      <a:cubicBezTo>
                                        <a:pt x="16973" y="9755"/>
                                        <a:pt x="17230" y="9939"/>
                                        <a:pt x="17321" y="10215"/>
                                      </a:cubicBezTo>
                                      <a:lnTo>
                                        <a:pt x="17419" y="10508"/>
                                      </a:lnTo>
                                      <a:lnTo>
                                        <a:pt x="17419" y="12194"/>
                                      </a:lnTo>
                                      <a:cubicBezTo>
                                        <a:pt x="17419" y="13346"/>
                                        <a:pt x="16482" y="14284"/>
                                        <a:pt x="15329" y="14284"/>
                                      </a:cubicBezTo>
                                      <a:cubicBezTo>
                                        <a:pt x="14176" y="14284"/>
                                        <a:pt x="13239" y="13346"/>
                                        <a:pt x="13239" y="12194"/>
                                      </a:cubicBezTo>
                                      <a:close/>
                                      <a:moveTo>
                                        <a:pt x="15329" y="14981"/>
                                      </a:moveTo>
                                      <a:cubicBezTo>
                                        <a:pt x="15699" y="14981"/>
                                        <a:pt x="16051" y="14907"/>
                                        <a:pt x="16374" y="14775"/>
                                      </a:cubicBezTo>
                                      <a:lnTo>
                                        <a:pt x="16374" y="15207"/>
                                      </a:lnTo>
                                      <a:lnTo>
                                        <a:pt x="15329" y="16513"/>
                                      </a:lnTo>
                                      <a:lnTo>
                                        <a:pt x="14284" y="15207"/>
                                      </a:lnTo>
                                      <a:lnTo>
                                        <a:pt x="14284" y="14775"/>
                                      </a:lnTo>
                                      <a:cubicBezTo>
                                        <a:pt x="14607" y="14907"/>
                                        <a:pt x="14959" y="14981"/>
                                        <a:pt x="15329" y="14981"/>
                                      </a:cubicBezTo>
                                      <a:close/>
                                      <a:moveTo>
                                        <a:pt x="11845" y="19510"/>
                                      </a:moveTo>
                                      <a:lnTo>
                                        <a:pt x="11845" y="18116"/>
                                      </a:lnTo>
                                      <a:lnTo>
                                        <a:pt x="11148" y="18116"/>
                                      </a:lnTo>
                                      <a:lnTo>
                                        <a:pt x="11148" y="19510"/>
                                      </a:lnTo>
                                      <a:lnTo>
                                        <a:pt x="9755" y="19510"/>
                                      </a:lnTo>
                                      <a:lnTo>
                                        <a:pt x="9755" y="18208"/>
                                      </a:lnTo>
                                      <a:cubicBezTo>
                                        <a:pt x="9755" y="17437"/>
                                        <a:pt x="10273" y="16749"/>
                                        <a:pt x="11014" y="16534"/>
                                      </a:cubicBezTo>
                                      <a:lnTo>
                                        <a:pt x="13808" y="15728"/>
                                      </a:lnTo>
                                      <a:lnTo>
                                        <a:pt x="14604" y="16723"/>
                                      </a:lnTo>
                                      <a:lnTo>
                                        <a:pt x="13239" y="16723"/>
                                      </a:lnTo>
                                      <a:lnTo>
                                        <a:pt x="13239" y="19510"/>
                                      </a:lnTo>
                                      <a:lnTo>
                                        <a:pt x="11845" y="19510"/>
                                      </a:lnTo>
                                      <a:close/>
                                      <a:moveTo>
                                        <a:pt x="16723" y="20903"/>
                                      </a:moveTo>
                                      <a:lnTo>
                                        <a:pt x="13935" y="20903"/>
                                      </a:lnTo>
                                      <a:lnTo>
                                        <a:pt x="13935" y="17419"/>
                                      </a:lnTo>
                                      <a:lnTo>
                                        <a:pt x="16723" y="17419"/>
                                      </a:lnTo>
                                      <a:lnTo>
                                        <a:pt x="16723" y="20903"/>
                                      </a:lnTo>
                                      <a:close/>
                                      <a:moveTo>
                                        <a:pt x="20903" y="19510"/>
                                      </a:moveTo>
                                      <a:lnTo>
                                        <a:pt x="19510" y="19510"/>
                                      </a:lnTo>
                                      <a:lnTo>
                                        <a:pt x="19510" y="18116"/>
                                      </a:lnTo>
                                      <a:lnTo>
                                        <a:pt x="18813" y="18116"/>
                                      </a:lnTo>
                                      <a:lnTo>
                                        <a:pt x="18813" y="19510"/>
                                      </a:lnTo>
                                      <a:lnTo>
                                        <a:pt x="17419" y="19510"/>
                                      </a:lnTo>
                                      <a:lnTo>
                                        <a:pt x="17419" y="16723"/>
                                      </a:lnTo>
                                      <a:lnTo>
                                        <a:pt x="16054" y="16723"/>
                                      </a:lnTo>
                                      <a:lnTo>
                                        <a:pt x="16850" y="15728"/>
                                      </a:lnTo>
                                      <a:lnTo>
                                        <a:pt x="19644" y="16534"/>
                                      </a:lnTo>
                                      <a:cubicBezTo>
                                        <a:pt x="20386" y="16748"/>
                                        <a:pt x="20903" y="17437"/>
                                        <a:pt x="20903" y="18208"/>
                                      </a:cubicBezTo>
                                      <a:lnTo>
                                        <a:pt x="20903" y="1951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Rectangle"/>
                              <wps:cNvSpPr/>
                              <wps:spPr>
                                <a:xfrm>
                                  <a:off x="533401" y="660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Rectangle"/>
                              <wps:cNvSpPr/>
                              <wps:spPr>
                                <a:xfrm>
                                  <a:off x="533401" y="7112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Rectangle"/>
                              <wps:cNvSpPr/>
                              <wps:spPr>
                                <a:xfrm>
                                  <a:off x="203201" y="4826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Rectangle"/>
                              <wps:cNvSpPr/>
                              <wps:spPr>
                                <a:xfrm>
                                  <a:off x="203201" y="533401"/>
                                  <a:ext cx="50800" cy="254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87005" id="Group 1" o:spid="_x0000_s1026" alt="participants icon" style="width:30.45pt;height:30.45pt;mso-position-horizontal-relative:char;mso-position-vertical-relative:line" coordsize="7874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">
                      <v:shape id="Shape" o:spid="_x0000_s1027" style="position:absolute;width:7874;height:787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" path="m21600,18208v,-1080,-725,-2043,-1763,-2343l17071,15067r,-701c17339,14150,17565,13886,17739,13587r29,c18728,13587,19510,12806,19510,11845r,-2787c19510,6753,17634,4877,15329,4877v-2298,,-4167,1864,-4180,4159c10700,8470,10452,7768,10452,7027r,-59l10452,4181c10452,1875,8576,,6271,,3966,,2090,1875,2090,4181r,2787l2090,7027v,1131,-602,2196,-1573,2778l204,9992r203,305c428,10328,764,10821,1328,11165,530,11577,,12410,,13331r,1998l4181,15329r,1394l8361,16723r,-1394l12542,15329r,-1777c12654,13575,12771,13587,12890,13587r29,c13092,13886,13319,14150,13587,14366r,701l10821,15865v-1038,299,-1763,1263,-1763,2343l9058,20206r4181,l13239,21600r4180,l17419,20206r4181,l21600,18208xm18034,12852v52,-212,82,-431,82,-658l18116,10864v405,144,697,528,697,981c18813,12329,18481,12733,18034,12852xm15329,5574v1921,,3484,1563,3484,3484l18813,10458v-227,-172,-494,-292,-788,-336l17983,9995v-187,-561,-709,-937,-1300,-937c16412,9058,16149,9138,15924,9288v-362,241,-828,241,-1190,c14509,9138,14246,9058,13975,9058v-591,,-1113,376,-1299,937l12633,10122v-293,44,-561,165,-787,336l11846,9058v-1,-1921,1562,-3484,3483,-3484xm11148,10025r,1107c11029,11075,10906,11024,10779,10987l8013,10190r,-702c8281,9273,8507,9009,8681,8710r29,c9188,8710,9622,8515,9938,8201v219,704,633,1335,1210,1824xm7316,10329l6271,11636,5226,10329r,-431c5549,10029,5901,10103,6271,10103v370,,722,-74,1045,-205l7316,10329xm4181,5923r,-349l4181,5206v814,-92,1572,-504,2090,-1145c6789,4702,7547,5114,8361,5206r,385l8361,5923r,1393c8361,8469,7424,9406,6271,9406,5118,9406,4181,8469,4181,7316r,-1393xm8976,7974v52,-211,82,-431,82,-658l9058,5987v405,144,697,527,697,981c9755,7451,9423,7855,8976,7974xm6271,697v1921,,3484,1563,3484,3484l9755,5583c9551,5429,9317,5314,9058,5261r,-732l8710,4529v-764,,-1493,-365,-1951,-976l6271,2903r-488,651c5325,4164,4596,4529,3832,4529r-348,l3484,5261v-259,53,-493,168,-697,322l2787,4181c2787,2260,4350,697,6271,697xm3484,5987r,1329c3484,7543,3514,7763,3566,7974,3119,7855,2787,7451,2787,6968v,-454,292,-837,697,-981xm2600,8198v316,316,751,512,1232,512l3861,8710v173,299,400,563,668,778l4529,10190r-2110,608c1890,10789,1457,10436,1210,10177,1873,9679,2354,8980,2600,8198xm2787,14632r,-1393l2090,13239r,1393l697,14632r,-1301c697,12559,1214,11871,1956,11657r2794,-806l5546,11845r-1365,l4181,14632r-1394,xm7665,16026r-2788,l4877,12542r2788,l7665,16026xm11845,13331r,1301l10452,14632r,-1393l9755,13239r,1393l8361,14632r,-2787l6996,11845r796,-994l10586,11657v207,60,402,159,573,290c11189,12467,11447,12924,11838,13223v2,36,7,71,7,108xm11845,11845v,-453,292,-837,697,-981l12542,12194v,227,30,446,82,658c12177,12733,11845,12329,11845,11845xm13239,12194r,-1686l13337,10215v91,-276,348,-460,638,-460c14108,9755,14237,9794,14348,9868v596,397,1366,397,1962,c16421,9794,16550,9755,16683,9755v290,,547,184,638,460l17419,10508r,1686c17419,13346,16482,14284,15329,14284v-1153,,-2090,-938,-2090,-2090xm15329,14981v370,,722,-74,1045,-206l16374,15207r-1045,1306l14284,15207r,-432c14607,14907,14959,14981,15329,14981xm11845,19510r,-1394l11148,18116r,1394l9755,19510r,-1302c9755,17437,10273,16749,11014,16534r2794,-806l14604,16723r-1365,l13239,19510r-1394,xm16723,20903r-2788,l13935,17419r2788,l16723,20903xm20903,19510r-1393,l19510,18116r-697,l18813,19510r-1394,l17419,16723r-1365,l16850,15728r2794,806c20386,16748,20903,17437,20903,18208r,1302xe" filled="f" stroked="f" strokeweight="1pt">
                        <v:stroke miterlimit="4" joinstyle="miter"/>
                        <v:path arrowok="t" o:extrusionok="f" o:connecttype="custom" o:connectlocs="393701,393701;393701,393701;393701,393701;393701,393701" o:connectangles="0,90,180,270"/>
                      </v:shape>
                      <v:rect id="Rectangle" o:spid="_x0000_s1028" style="position:absolute;left:5334;top:660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" filled="f" stroked="f" strokeweight="1pt">
                        <v:stroke miterlimit="4"/>
                        <v:textbox inset="3pt,3pt,3pt,3pt"/>
                      </v:rect>
                      <v:rect id="Rectangle" o:spid="_x0000_s1029" style="position:absolute;left:5334;top:7112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" filled="f" stroked="f" strokeweight="1pt">
                        <v:stroke miterlimit="4"/>
                        <v:textbox inset="3pt,3pt,3pt,3pt"/>
                      </v:rect>
                      <v:rect id="Rectangle" o:spid="_x0000_s1030" style="position:absolute;left:2032;top:4826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" filled="f" stroked="f" strokeweight="1pt">
                        <v:stroke miterlimit="4"/>
                        <v:textbox inset="3pt,3pt,3pt,3pt"/>
                      </v:rect>
                      <v:rect id="Rectangle" o:spid="_x0000_s1031" style="position:absolute;left:2032;top:5334;width:508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" filled="f" stroked="f" strokeweight="1pt">
                        <v:stroke miterlimit="4"/>
                        <v:textbox inset="3pt,3pt,3pt,3pt"/>
                      </v:rect>
                      <w10:anchorlock/>
                    </v:group>
                  </w:pict>
                </mc:Fallback>
              </mc:AlternateContent>
            </w:r>
            <w:r w:rsidR="00937DCA">
              <w:t xml:space="preserve"> </w:t>
            </w:r>
            <w:sdt>
              <w:sdtPr>
                <w:id w:val="291024147"/>
                <w:placeholder>
                  <w:docPart w:val="F5EAAF3F5AF94DF18173889E42FEEA02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5B14BE">
                  <w:t>Participants</w:t>
                </w:r>
              </w:sdtContent>
            </w:sdt>
          </w:p>
        </w:tc>
      </w:tr>
      <w:tr w:rsidR="002C5507" w:rsidRPr="009756AD" w14:paraId="7B5DF1F5" w14:textId="77777777" w:rsidTr="00884234">
        <w:tc>
          <w:tcPr>
            <w:tcW w:w="279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6FB8130F" w14:textId="77777777" w:rsidR="002C5507" w:rsidRPr="00391ABD" w:rsidRDefault="00992A47" w:rsidP="00884234">
            <w:pPr>
              <w:pStyle w:val="4"/>
              <w:outlineLvl w:val="3"/>
            </w:pPr>
            <w:sdt>
              <w:sdtPr>
                <w:id w:val="-1571186646"/>
                <w:placeholder>
                  <w:docPart w:val="CC463915791D487BA81FD307BF9FF150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Name</w:t>
                </w:r>
              </w:sdtContent>
            </w:sdt>
          </w:p>
        </w:tc>
        <w:tc>
          <w:tcPr>
            <w:tcW w:w="261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3C01400" w14:textId="77777777" w:rsidR="002C5507" w:rsidRPr="009756AD" w:rsidRDefault="00992A47" w:rsidP="00884234">
            <w:pPr>
              <w:pStyle w:val="4"/>
              <w:outlineLvl w:val="3"/>
            </w:pPr>
            <w:sdt>
              <w:sdtPr>
                <w:id w:val="1822233433"/>
                <w:placeholder>
                  <w:docPart w:val="B45DB083AB3D457286443C382C4CA50D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Role</w:t>
                </w:r>
              </w:sdtContent>
            </w:sdt>
          </w:p>
        </w:tc>
        <w:tc>
          <w:tcPr>
            <w:tcW w:w="396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ACBE6B0" w14:textId="77777777" w:rsidR="002C5507" w:rsidRPr="009756AD" w:rsidRDefault="00992A47" w:rsidP="00884234">
            <w:pPr>
              <w:pStyle w:val="4"/>
              <w:outlineLvl w:val="3"/>
            </w:pPr>
            <w:sdt>
              <w:sdtPr>
                <w:id w:val="-699625266"/>
                <w:placeholder>
                  <w:docPart w:val="1C6E74017C95420683915DB5C1FE4083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Contact information</w:t>
                </w:r>
              </w:sdtContent>
            </w:sdt>
          </w:p>
        </w:tc>
      </w:tr>
      <w:tr w:rsidR="000F3A87" w:rsidRPr="009756AD" w14:paraId="203E2835" w14:textId="77777777" w:rsidTr="00884234">
        <w:tc>
          <w:tcPr>
            <w:tcW w:w="279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E18464D" w14:textId="0C7316B8" w:rsidR="002C5507" w:rsidRPr="009756AD" w:rsidRDefault="001A503F" w:rsidP="00DB5C6E">
            <w:pPr>
              <w:pStyle w:val="TableText"/>
            </w:pPr>
            <w:r>
              <w:rPr>
                <w:rFonts w:hint="eastAsia"/>
              </w:rPr>
              <w:t>Fang</w:t>
            </w:r>
            <w:r>
              <w:t xml:space="preserve"> </w:t>
            </w:r>
            <w:r>
              <w:rPr>
                <w:rFonts w:hint="eastAsia"/>
              </w:rPr>
              <w:t>Sen</w:t>
            </w:r>
          </w:p>
        </w:tc>
        <w:tc>
          <w:tcPr>
            <w:tcW w:w="261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4DF361" w14:textId="3DEE69E4" w:rsidR="002C5507" w:rsidRPr="009756AD" w:rsidRDefault="00DB5C6E" w:rsidP="00DB5C6E">
            <w:pPr>
              <w:pStyle w:val="TableText"/>
            </w:pPr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396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D7EB04C" w14:textId="1841DCF9" w:rsidR="002C5507" w:rsidRPr="009756AD" w:rsidRDefault="001A503F" w:rsidP="00DB5C6E">
            <w:pPr>
              <w:pStyle w:val="TableText"/>
            </w:pPr>
            <w:r w:rsidRPr="001A503F">
              <w:t>1285233846@qq.com</w:t>
            </w:r>
          </w:p>
        </w:tc>
      </w:tr>
      <w:tr w:rsidR="000F3A87" w:rsidRPr="009756AD" w14:paraId="5745CAC1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B992F81" w14:textId="14746CDA" w:rsidR="002C5507" w:rsidRPr="009756AD" w:rsidRDefault="001A503F" w:rsidP="00DB5C6E">
            <w:pPr>
              <w:pStyle w:val="TableText"/>
            </w:pPr>
            <w:r>
              <w:rPr>
                <w:rFonts w:hint="eastAsia"/>
              </w:rPr>
              <w:t>Xia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Enze</w:t>
            </w:r>
            <w:proofErr w:type="spellEnd"/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EC02ED3" w14:textId="143A5989" w:rsidR="002C5507" w:rsidRPr="009756AD" w:rsidRDefault="00DB5C6E" w:rsidP="00DB5C6E">
            <w:pPr>
              <w:pStyle w:val="TableText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DD108A6" w14:textId="41D16243" w:rsidR="002C5507" w:rsidRPr="009756AD" w:rsidRDefault="001A503F" w:rsidP="00DB5C6E">
            <w:pPr>
              <w:pStyle w:val="TableText"/>
            </w:pPr>
            <w:r>
              <w:t>1356654919@qq.com</w:t>
            </w:r>
          </w:p>
        </w:tc>
      </w:tr>
      <w:tr w:rsidR="002C5507" w:rsidRPr="009756AD" w14:paraId="3F5EDC2E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B803118" w14:textId="5D199927" w:rsidR="002C5507" w:rsidRPr="009756AD" w:rsidRDefault="001A503F" w:rsidP="00DB5C6E">
            <w:pPr>
              <w:pStyle w:val="TableText"/>
            </w:pPr>
            <w:r>
              <w:rPr>
                <w:rFonts w:hint="eastAsia"/>
              </w:rPr>
              <w:t>Zhu</w:t>
            </w:r>
            <w:r>
              <w:t xml:space="preserve"> </w:t>
            </w:r>
            <w:r>
              <w:rPr>
                <w:rFonts w:hint="eastAsia"/>
              </w:rPr>
              <w:t>He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FE83D88" w14:textId="0A181C3A" w:rsidR="002C5507" w:rsidRPr="009756AD" w:rsidRDefault="00DB5C6E" w:rsidP="00DB5C6E">
            <w:pPr>
              <w:pStyle w:val="TableText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B8D861D" w14:textId="5F2024B0" w:rsidR="002C5507" w:rsidRPr="009756AD" w:rsidRDefault="001A503F" w:rsidP="00DB5C6E">
            <w:pPr>
              <w:pStyle w:val="TableText"/>
            </w:pPr>
            <w:r w:rsidRPr="001A503F">
              <w:t>1428879112@qq.com</w:t>
            </w:r>
          </w:p>
        </w:tc>
      </w:tr>
      <w:tr w:rsidR="007B1225" w:rsidRPr="009756AD" w14:paraId="51E10069" w14:textId="77777777" w:rsidTr="0007549F">
        <w:tc>
          <w:tcPr>
            <w:tcW w:w="279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319BCA" w14:textId="217B9172" w:rsidR="0045538D" w:rsidRPr="009756AD" w:rsidRDefault="001A503F" w:rsidP="00DB5C6E">
            <w:pPr>
              <w:pStyle w:val="TableText"/>
            </w:pPr>
            <w:r>
              <w:rPr>
                <w:rFonts w:hint="eastAsia"/>
              </w:rPr>
              <w:t>Z</w:t>
            </w:r>
            <w:r>
              <w:t>hao Jiawei</w:t>
            </w:r>
          </w:p>
        </w:tc>
        <w:tc>
          <w:tcPr>
            <w:tcW w:w="261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B326E5F" w14:textId="5F48C799" w:rsidR="0045538D" w:rsidRPr="009756AD" w:rsidRDefault="001A503F" w:rsidP="00DB5C6E">
            <w:pPr>
              <w:pStyle w:val="TableText"/>
            </w:pPr>
            <w:r>
              <w:rPr>
                <w:rFonts w:hint="eastAsia"/>
              </w:rPr>
              <w:t>M</w:t>
            </w:r>
            <w:r>
              <w:t>ember</w:t>
            </w:r>
          </w:p>
        </w:tc>
        <w:tc>
          <w:tcPr>
            <w:tcW w:w="396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8C1121E" w14:textId="382D7AD4" w:rsidR="0045538D" w:rsidRPr="009756AD" w:rsidRDefault="001A503F" w:rsidP="00DB5C6E">
            <w:pPr>
              <w:pStyle w:val="TableText"/>
            </w:pPr>
            <w:r w:rsidRPr="001A503F">
              <w:t>z18235136582@icloud.com</w:t>
            </w:r>
          </w:p>
        </w:tc>
      </w:tr>
    </w:tbl>
    <w:p w14:paraId="74DAAD6F" w14:textId="77777777" w:rsidR="00B30AE3" w:rsidRPr="009756AD" w:rsidRDefault="00B30AE3" w:rsidP="00C4665B">
      <w:pPr>
        <w:spacing w:before="0"/>
      </w:pPr>
    </w:p>
    <w:tbl>
      <w:tblPr>
        <w:tblStyle w:val="Calendar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5336"/>
        <w:gridCol w:w="2320"/>
        <w:gridCol w:w="1704"/>
      </w:tblGrid>
      <w:tr w:rsidR="002C476C" w:rsidRPr="009756AD" w14:paraId="1E16EA7B" w14:textId="77777777" w:rsidTr="0088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3"/>
            <w:tcBorders>
              <w:top w:val="nil"/>
              <w:bottom w:val="dashed" w:sz="8" w:space="0" w:color="auto"/>
            </w:tcBorders>
          </w:tcPr>
          <w:p w14:paraId="043C7310" w14:textId="77777777" w:rsidR="002C476C" w:rsidRPr="002C476C" w:rsidRDefault="00937DCA" w:rsidP="00884234">
            <w:pPr>
              <w:pStyle w:val="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081DF0A" wp14:editId="11563DAE">
                      <wp:extent cx="194310" cy="252730"/>
                      <wp:effectExtent l="0" t="0" r="0" b="0"/>
                      <wp:docPr id="23" name="Shape" descr="check mark box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2527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537" h="21600" extrusionOk="0">
                                    <a:moveTo>
                                      <a:pt x="21351" y="10262"/>
                                    </a:moveTo>
                                    <a:lnTo>
                                      <a:pt x="17460" y="5765"/>
                                    </a:lnTo>
                                    <a:lnTo>
                                      <a:pt x="21351" y="1268"/>
                                    </a:lnTo>
                                    <a:cubicBezTo>
                                      <a:pt x="21550" y="999"/>
                                      <a:pt x="21600" y="692"/>
                                      <a:pt x="21400" y="423"/>
                                    </a:cubicBezTo>
                                    <a:cubicBezTo>
                                      <a:pt x="21201" y="154"/>
                                      <a:pt x="20852" y="0"/>
                                      <a:pt x="20453" y="0"/>
                                    </a:cubicBezTo>
                                    <a:lnTo>
                                      <a:pt x="1097" y="0"/>
                                    </a:lnTo>
                                    <a:cubicBezTo>
                                      <a:pt x="499" y="0"/>
                                      <a:pt x="0" y="384"/>
                                      <a:pt x="0" y="846"/>
                                    </a:cubicBezTo>
                                    <a:lnTo>
                                      <a:pt x="0" y="20754"/>
                                    </a:lnTo>
                                    <a:cubicBezTo>
                                      <a:pt x="0" y="21216"/>
                                      <a:pt x="499" y="21600"/>
                                      <a:pt x="1097" y="21600"/>
                                    </a:cubicBezTo>
                                    <a:cubicBezTo>
                                      <a:pt x="1696" y="21600"/>
                                      <a:pt x="2195" y="21216"/>
                                      <a:pt x="2195" y="20754"/>
                                    </a:cubicBezTo>
                                    <a:lnTo>
                                      <a:pt x="2195" y="11569"/>
                                    </a:lnTo>
                                    <a:lnTo>
                                      <a:pt x="20503" y="11569"/>
                                    </a:lnTo>
                                    <a:cubicBezTo>
                                      <a:pt x="20902" y="11569"/>
                                      <a:pt x="21251" y="11415"/>
                                      <a:pt x="21450" y="11146"/>
                                    </a:cubicBezTo>
                                    <a:cubicBezTo>
                                      <a:pt x="21600" y="10838"/>
                                      <a:pt x="21550" y="10531"/>
                                      <a:pt x="21351" y="10262"/>
                                    </a:cubicBezTo>
                                    <a:close/>
                                    <a:moveTo>
                                      <a:pt x="2195" y="9878"/>
                                    </a:moveTo>
                                    <a:lnTo>
                                      <a:pt x="2195" y="1614"/>
                                    </a:lnTo>
                                    <a:lnTo>
                                      <a:pt x="18457" y="1614"/>
                                    </a:lnTo>
                                    <a:lnTo>
                                      <a:pt x="15265" y="5304"/>
                                    </a:lnTo>
                                    <a:cubicBezTo>
                                      <a:pt x="15015" y="5573"/>
                                      <a:pt x="15015" y="5957"/>
                                      <a:pt x="15265" y="6226"/>
                                    </a:cubicBezTo>
                                    <a:lnTo>
                                      <a:pt x="18457" y="9916"/>
                                    </a:lnTo>
                                    <a:lnTo>
                                      <a:pt x="2195" y="9916"/>
                                    </a:lnTo>
                                    <a:close/>
                                    <a:moveTo>
                                      <a:pt x="12321" y="2537"/>
                                    </a:moveTo>
                                    <a:cubicBezTo>
                                      <a:pt x="11773" y="2344"/>
                                      <a:pt x="11124" y="2498"/>
                                      <a:pt x="10875" y="2921"/>
                                    </a:cubicBezTo>
                                    <a:lnTo>
                                      <a:pt x="8331" y="6880"/>
                                    </a:lnTo>
                                    <a:lnTo>
                                      <a:pt x="7233" y="6034"/>
                                    </a:lnTo>
                                    <a:cubicBezTo>
                                      <a:pt x="6834" y="5727"/>
                                      <a:pt x="6136" y="5727"/>
                                      <a:pt x="5737" y="6034"/>
                                    </a:cubicBezTo>
                                    <a:cubicBezTo>
                                      <a:pt x="5338" y="6342"/>
                                      <a:pt x="5338" y="6880"/>
                                      <a:pt x="5737" y="7187"/>
                                    </a:cubicBezTo>
                                    <a:lnTo>
                                      <a:pt x="7882" y="8840"/>
                                    </a:lnTo>
                                    <a:cubicBezTo>
                                      <a:pt x="8081" y="8994"/>
                                      <a:pt x="8381" y="9070"/>
                                      <a:pt x="8630" y="9070"/>
                                    </a:cubicBezTo>
                                    <a:cubicBezTo>
                                      <a:pt x="8680" y="9070"/>
                                      <a:pt x="8730" y="9070"/>
                                      <a:pt x="8780" y="9070"/>
                                    </a:cubicBezTo>
                                    <a:cubicBezTo>
                                      <a:pt x="9129" y="9032"/>
                                      <a:pt x="9428" y="8878"/>
                                      <a:pt x="9578" y="8609"/>
                                    </a:cubicBezTo>
                                    <a:lnTo>
                                      <a:pt x="12820" y="3651"/>
                                    </a:lnTo>
                                    <a:cubicBezTo>
                                      <a:pt x="13070" y="3228"/>
                                      <a:pt x="12870" y="2729"/>
                                      <a:pt x="12321" y="253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179C4D" id="Shape" o:spid="_x0000_s1026" alt="check mark box icon" style="width:15.3pt;height: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53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" path="m21351,10262l17460,5765,21351,1268v199,-269,249,-576,49,-845c21201,154,20852,,20453,l1097,c499,,,384,,846l,20754v,462,499,846,1097,846c1696,21600,2195,21216,2195,20754r,-9185l20503,11569v399,,748,-154,947,-423c21600,10838,21550,10531,21351,10262xm2195,9878r,-8264l18457,1614,15265,5304v-250,269,-250,653,,922l18457,9916r-16262,l2195,9878xm12321,2537v-548,-193,-1197,-39,-1446,384l8331,6880,7233,6034v-399,-307,-1097,-307,-1496,c5338,6342,5338,6880,5737,7187l7882,8840v199,154,499,230,748,230c8680,9070,8730,9070,8780,9070v349,-38,648,-192,798,-461l12820,3651v250,-423,50,-922,-499,-1114xe" fillcolor="#212745 [3215]" stroked="f" strokeweight="1pt">
                      <v:stroke miterlimit="4" joinstyle="miter"/>
                      <v:path arrowok="t" o:extrusionok="f" o:connecttype="custom" o:connectlocs="97155,126365;97155,126365;97155,126365;97155,126365" o:connectangles="0,90,180,270"/>
                      <w10:anchorlock/>
                    </v:shape>
                  </w:pict>
                </mc:Fallback>
              </mc:AlternateContent>
            </w:r>
            <w:r w:rsidRPr="00C4665B">
              <w:t xml:space="preserve"> </w:t>
            </w:r>
            <w:sdt>
              <w:sdtPr>
                <w:id w:val="37402836"/>
                <w:placeholder>
                  <w:docPart w:val="AE0F6F80C9B4404AA590D9CF2FFBF1E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C4665B">
                  <w:t>Milestones</w:t>
                </w:r>
              </w:sdtContent>
            </w:sdt>
          </w:p>
        </w:tc>
      </w:tr>
      <w:tr w:rsidR="000F3A87" w:rsidRPr="009756AD" w14:paraId="08F47B2B" w14:textId="77777777" w:rsidTr="00884234">
        <w:tc>
          <w:tcPr>
            <w:tcW w:w="540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02E36F7" w14:textId="77777777" w:rsidR="00DB66DE" w:rsidRPr="00391ABD" w:rsidRDefault="00992A47" w:rsidP="00884234">
            <w:pPr>
              <w:pStyle w:val="4"/>
              <w:outlineLvl w:val="3"/>
            </w:pPr>
            <w:sdt>
              <w:sdtPr>
                <w:id w:val="1028149152"/>
                <w:placeholder>
                  <w:docPart w:val="440126F095AC428195629B7C5A612F3B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391ABD">
                  <w:t>Milestone name</w:t>
                </w:r>
              </w:sdtContent>
            </w:sdt>
          </w:p>
        </w:tc>
        <w:tc>
          <w:tcPr>
            <w:tcW w:w="234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37FF8A1B" w14:textId="77777777" w:rsidR="00DB66DE" w:rsidRPr="009756AD" w:rsidRDefault="00992A47" w:rsidP="00884234">
            <w:pPr>
              <w:pStyle w:val="4"/>
              <w:outlineLvl w:val="3"/>
            </w:pPr>
            <w:sdt>
              <w:sdtPr>
                <w:id w:val="-1598931803"/>
                <w:placeholder>
                  <w:docPart w:val="CE08FB023F054FEB9E23DCD7D69F0397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Target date</w:t>
                </w:r>
              </w:sdtContent>
            </w:sdt>
          </w:p>
        </w:tc>
        <w:tc>
          <w:tcPr>
            <w:tcW w:w="1620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616208B2" w14:textId="77777777" w:rsidR="00DB66DE" w:rsidRPr="009756AD" w:rsidRDefault="00992A47" w:rsidP="00884234">
            <w:pPr>
              <w:pStyle w:val="4"/>
              <w:outlineLvl w:val="3"/>
            </w:pPr>
            <w:sdt>
              <w:sdtPr>
                <w:id w:val="480885956"/>
                <w:placeholder>
                  <w:docPart w:val="62174FDA5CE24ED3828442C61A25B0F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9756AD">
                  <w:t>Status</w:t>
                </w:r>
              </w:sdtContent>
            </w:sdt>
          </w:p>
        </w:tc>
      </w:tr>
      <w:tr w:rsidR="00DB5C6E" w:rsidRPr="009756AD" w14:paraId="659D6C0A" w14:textId="77777777" w:rsidTr="00884234">
        <w:trPr>
          <w:trHeight w:val="288"/>
        </w:trPr>
        <w:tc>
          <w:tcPr>
            <w:tcW w:w="540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1D00757" w14:textId="176F6C97" w:rsidR="00DB5C6E" w:rsidRPr="00DB5C6E" w:rsidRDefault="00DB5C6E" w:rsidP="00DB5C6E">
            <w:pPr>
              <w:pStyle w:val="TableText"/>
            </w:pPr>
            <w:r w:rsidRPr="00DB5C6E">
              <w:t>Building Slack Channel</w:t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4B672CB" w14:textId="262D451D" w:rsidR="00DB5C6E" w:rsidRDefault="001A503F" w:rsidP="00DB5C6E">
            <w:pPr>
              <w:pStyle w:val="TableText"/>
            </w:pPr>
            <w:r>
              <w:t>7</w:t>
            </w:r>
            <w:r w:rsidR="00DB5C6E">
              <w:t xml:space="preserve"> APRIL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65E9596" w14:textId="4803F3DF" w:rsidR="00DB5C6E" w:rsidRDefault="00DB5C6E" w:rsidP="00DB5C6E">
            <w:pPr>
              <w:pStyle w:val="TableText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DB5C6E" w:rsidRPr="009756AD" w14:paraId="51269A60" w14:textId="77777777" w:rsidTr="00884234">
        <w:trPr>
          <w:trHeight w:val="288"/>
        </w:trPr>
        <w:tc>
          <w:tcPr>
            <w:tcW w:w="540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625E6AE" w14:textId="2624D9ED" w:rsidR="00DB5C6E" w:rsidRPr="009756AD" w:rsidRDefault="00DB5C6E" w:rsidP="00DB5C6E">
            <w:pPr>
              <w:pStyle w:val="TableText"/>
            </w:pPr>
            <w:r>
              <w:t>Wiki design</w:t>
            </w:r>
          </w:p>
        </w:tc>
        <w:tc>
          <w:tcPr>
            <w:tcW w:w="234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70F74AF" w14:textId="26A7C55D" w:rsidR="00DB5C6E" w:rsidRPr="009756AD" w:rsidRDefault="009E1385" w:rsidP="00DB5C6E">
            <w:pPr>
              <w:pStyle w:val="TableText"/>
            </w:pPr>
            <w:r>
              <w:t>24</w:t>
            </w:r>
            <w:r w:rsidR="00DB5C6E">
              <w:t xml:space="preserve"> MAY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6FC1E63" w14:textId="1381954E" w:rsidR="00DB5C6E" w:rsidRPr="009756AD" w:rsidRDefault="00DB5C6E" w:rsidP="00DB5C6E">
            <w:pPr>
              <w:pStyle w:val="TableText"/>
            </w:pPr>
            <w:r>
              <w:rPr>
                <w:rFonts w:hint="eastAsia"/>
              </w:rPr>
              <w:t>E</w:t>
            </w:r>
            <w:r>
              <w:t>ND</w:t>
            </w:r>
          </w:p>
        </w:tc>
      </w:tr>
      <w:tr w:rsidR="00DB5C6E" w:rsidRPr="009756AD" w14:paraId="6C2DCF62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0FD299E" w14:textId="54A9977D" w:rsidR="00DB5C6E" w:rsidRPr="009756AD" w:rsidRDefault="00DB5C6E" w:rsidP="00DB5C6E">
            <w:pPr>
              <w:pStyle w:val="TableText"/>
            </w:pPr>
            <w:r w:rsidRPr="00B33EBE">
              <w:rPr>
                <w:rFonts w:hint="eastAsia"/>
              </w:rPr>
              <w:t>U</w:t>
            </w:r>
            <w:r w:rsidRPr="00B33EBE">
              <w:t>ser guide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B327CF3" w14:textId="6EBA2D17" w:rsidR="00DB5C6E" w:rsidRPr="009756AD" w:rsidRDefault="009E1385" w:rsidP="00DB5C6E">
            <w:pPr>
              <w:pStyle w:val="TableText"/>
            </w:pPr>
            <w:r>
              <w:t>6 June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AF034FD" w14:textId="3CA2935C" w:rsidR="00DB5C6E" w:rsidRPr="009756AD" w:rsidRDefault="00693FB7" w:rsidP="00DB5C6E">
            <w:pPr>
              <w:pStyle w:val="TableText"/>
            </w:pPr>
            <w:r>
              <w:t>END</w:t>
            </w:r>
          </w:p>
        </w:tc>
      </w:tr>
      <w:tr w:rsidR="00DB5C6E" w:rsidRPr="009756AD" w14:paraId="48BBF689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79DE02" w14:textId="4A014E6C" w:rsidR="00DB5C6E" w:rsidRPr="009756AD" w:rsidRDefault="00DB5C6E" w:rsidP="00DB5C6E">
            <w:pPr>
              <w:pStyle w:val="TableText"/>
            </w:pPr>
            <w:r w:rsidRPr="00B33EBE">
              <w:rPr>
                <w:rFonts w:hint="eastAsia"/>
              </w:rPr>
              <w:t>I</w:t>
            </w:r>
            <w:r w:rsidRPr="00B33EBE">
              <w:t>nformation Security Plan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246D2DC" w14:textId="565A0B1C" w:rsidR="00DB5C6E" w:rsidRPr="009756AD" w:rsidRDefault="009E1385" w:rsidP="00DB5C6E">
            <w:pPr>
              <w:pStyle w:val="TableText"/>
            </w:pPr>
            <w:r>
              <w:t>8</w:t>
            </w:r>
            <w:r w:rsidR="00DB5C6E">
              <w:t xml:space="preserve"> June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2141D7C" w14:textId="7164CBBC" w:rsidR="00DB5C6E" w:rsidRPr="009756AD" w:rsidRDefault="00693FB7" w:rsidP="00DB5C6E">
            <w:pPr>
              <w:pStyle w:val="TableText"/>
            </w:pPr>
            <w:r>
              <w:t>END</w:t>
            </w:r>
          </w:p>
        </w:tc>
      </w:tr>
      <w:tr w:rsidR="00DB5C6E" w:rsidRPr="009756AD" w14:paraId="6119BF40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DEDD376" w14:textId="0FC7F827" w:rsidR="00DB5C6E" w:rsidRPr="009756AD" w:rsidRDefault="00DB5C6E" w:rsidP="00DB5C6E">
            <w:pPr>
              <w:pStyle w:val="TableText"/>
            </w:pPr>
            <w:r>
              <w:t>Report Writing (first-draft)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D65312" w14:textId="0501E6CD" w:rsidR="00DB5C6E" w:rsidRPr="009756AD" w:rsidRDefault="009E1385" w:rsidP="00DB5C6E">
            <w:pPr>
              <w:pStyle w:val="TableText"/>
            </w:pPr>
            <w:r>
              <w:t>9</w:t>
            </w:r>
            <w:r w:rsidR="00DB5C6E">
              <w:t xml:space="preserve"> June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3DC775" w14:textId="7C3DA3A4" w:rsidR="00DB5C6E" w:rsidRPr="009756AD" w:rsidRDefault="00693FB7" w:rsidP="00DB5C6E">
            <w:pPr>
              <w:pStyle w:val="TableText"/>
            </w:pPr>
            <w:r>
              <w:t>END</w:t>
            </w:r>
          </w:p>
        </w:tc>
      </w:tr>
      <w:tr w:rsidR="00DB5C6E" w:rsidRPr="009756AD" w14:paraId="02324CBC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3CADBBC" w14:textId="06F64AF3" w:rsidR="00DB5C6E" w:rsidRPr="009756AD" w:rsidRDefault="00693FB7" w:rsidP="00DB5C6E">
            <w:pPr>
              <w:pStyle w:val="TableText"/>
            </w:pPr>
            <w:r>
              <w:rPr>
                <w:rFonts w:hint="eastAsia"/>
              </w:rPr>
              <w:t>Oral</w:t>
            </w:r>
            <w:r>
              <w:t xml:space="preserve"> Presentation</w:t>
            </w: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5C7AD7" w14:textId="0649C487" w:rsidR="00DB5C6E" w:rsidRPr="009756AD" w:rsidRDefault="001A503F" w:rsidP="00DB5C6E">
            <w:pPr>
              <w:pStyle w:val="TableText"/>
            </w:pPr>
            <w:r>
              <w:t>12</w:t>
            </w:r>
            <w:r w:rsidR="00693FB7">
              <w:t xml:space="preserve"> June</w:t>
            </w: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EE13EC7" w14:textId="1EF3840C" w:rsidR="00DB5C6E" w:rsidRPr="009756AD" w:rsidRDefault="00693FB7" w:rsidP="00DB5C6E">
            <w:pPr>
              <w:pStyle w:val="TableText"/>
            </w:pPr>
            <w:r>
              <w:t>PROCEEDING</w:t>
            </w:r>
          </w:p>
        </w:tc>
      </w:tr>
      <w:tr w:rsidR="00DB5C6E" w:rsidRPr="009756AD" w14:paraId="57380ABF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EB6861C" w14:textId="03425A1D" w:rsidR="00DB5C6E" w:rsidRPr="009756AD" w:rsidRDefault="00DB5C6E" w:rsidP="00DB5C6E">
            <w:pPr>
              <w:pStyle w:val="TableText"/>
            </w:pP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B43DAC2" w14:textId="1DDE5406" w:rsidR="00DB5C6E" w:rsidRPr="009756AD" w:rsidRDefault="00DB5C6E" w:rsidP="00DB5C6E">
            <w:pPr>
              <w:pStyle w:val="TableText"/>
            </w:pP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52C1541" w14:textId="2BEF5904" w:rsidR="00DB5C6E" w:rsidRPr="009756AD" w:rsidRDefault="00DB5C6E" w:rsidP="00DB5C6E">
            <w:pPr>
              <w:pStyle w:val="TableText"/>
            </w:pPr>
          </w:p>
        </w:tc>
      </w:tr>
      <w:tr w:rsidR="00DB5C6E" w:rsidRPr="009756AD" w14:paraId="512FE276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C011AB4" w14:textId="334A17D2" w:rsidR="00DB5C6E" w:rsidRPr="009756AD" w:rsidRDefault="00DB5C6E" w:rsidP="00DB5C6E">
            <w:pPr>
              <w:pStyle w:val="TableText"/>
            </w:pP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16A32A5" w14:textId="7AD5C64B" w:rsidR="00DB5C6E" w:rsidRPr="009756AD" w:rsidRDefault="00DB5C6E" w:rsidP="00DB5C6E">
            <w:pPr>
              <w:pStyle w:val="TableText"/>
            </w:pP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225DA2E" w14:textId="08FC536E" w:rsidR="00DB5C6E" w:rsidRPr="009756AD" w:rsidRDefault="00DB5C6E" w:rsidP="00DB5C6E">
            <w:pPr>
              <w:pStyle w:val="TableText"/>
            </w:pPr>
          </w:p>
        </w:tc>
      </w:tr>
      <w:tr w:rsidR="00DB5C6E" w:rsidRPr="009756AD" w14:paraId="64424370" w14:textId="77777777" w:rsidTr="0007549F">
        <w:trPr>
          <w:trHeight w:val="288"/>
        </w:trPr>
        <w:tc>
          <w:tcPr>
            <w:tcW w:w="540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0FBB35" w14:textId="4DC826C6" w:rsidR="00DB5C6E" w:rsidRPr="009756AD" w:rsidRDefault="00DB5C6E" w:rsidP="00DB5C6E">
            <w:pPr>
              <w:pStyle w:val="TableText"/>
            </w:pPr>
          </w:p>
        </w:tc>
        <w:tc>
          <w:tcPr>
            <w:tcW w:w="234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8DC123" w14:textId="23B44209" w:rsidR="00DB5C6E" w:rsidRPr="009756AD" w:rsidRDefault="00DB5C6E" w:rsidP="00DB5C6E">
            <w:pPr>
              <w:pStyle w:val="TableText"/>
            </w:pPr>
          </w:p>
        </w:tc>
        <w:tc>
          <w:tcPr>
            <w:tcW w:w="1620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37303C" w14:textId="531959CF" w:rsidR="00DB5C6E" w:rsidRPr="009756AD" w:rsidRDefault="00DB5C6E" w:rsidP="00DB5C6E">
            <w:pPr>
              <w:pStyle w:val="TableText"/>
            </w:pPr>
          </w:p>
        </w:tc>
      </w:tr>
    </w:tbl>
    <w:p w14:paraId="5B27CABB" w14:textId="77777777" w:rsidR="00DC2B77" w:rsidRPr="002C476C" w:rsidRDefault="00DC2B77" w:rsidP="00C4665B">
      <w:pPr>
        <w:spacing w:before="0" w:after="0"/>
      </w:pPr>
    </w:p>
    <w:tbl>
      <w:tblPr>
        <w:tblStyle w:val="Calendar1"/>
        <w:tblW w:w="5000" w:type="pct"/>
        <w:tblBorders>
          <w:bottom w:val="single" w:sz="4" w:space="0" w:color="auto"/>
          <w:insideH w:val="single" w:sz="4" w:space="0" w:color="auto"/>
        </w:tblBorders>
        <w:tblLook w:val="0620" w:firstRow="1" w:lastRow="0" w:firstColumn="0" w:lastColumn="0" w:noHBand="1" w:noVBand="1"/>
      </w:tblPr>
      <w:tblGrid>
        <w:gridCol w:w="709"/>
        <w:gridCol w:w="2741"/>
        <w:gridCol w:w="2955"/>
        <w:gridCol w:w="2955"/>
      </w:tblGrid>
      <w:tr w:rsidR="00F462BE" w:rsidRPr="009756AD" w14:paraId="32FB94EA" w14:textId="77777777" w:rsidTr="00C4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gridSpan w:val="4"/>
            <w:tcBorders>
              <w:top w:val="nil"/>
              <w:bottom w:val="dashed" w:sz="8" w:space="0" w:color="auto"/>
            </w:tcBorders>
          </w:tcPr>
          <w:p w14:paraId="20994512" w14:textId="77777777" w:rsidR="00F462BE" w:rsidRPr="000323EE" w:rsidRDefault="00937DCA" w:rsidP="00884234">
            <w:pPr>
              <w:pStyle w:val="1"/>
              <w:outlineLvl w:val="0"/>
              <w:rPr>
                <w:b w:val="0"/>
              </w:rPr>
            </w:pPr>
            <w:r w:rsidRPr="00C43C78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F0B0AC6" wp14:editId="25A9360B">
                      <wp:extent cx="231775" cy="231775"/>
                      <wp:effectExtent l="0" t="0" r="0" b="0"/>
                      <wp:docPr id="25" name="Shape" descr="calenda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" cy="2317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500" y="15300"/>
                                    </a:moveTo>
                                    <a:lnTo>
                                      <a:pt x="11700" y="15300"/>
                                    </a:lnTo>
                                    <a:lnTo>
                                      <a:pt x="11700" y="17100"/>
                                    </a:lnTo>
                                    <a:lnTo>
                                      <a:pt x="13500" y="17100"/>
                                    </a:lnTo>
                                    <a:lnTo>
                                      <a:pt x="13500" y="15300"/>
                                    </a:lnTo>
                                    <a:close/>
                                    <a:moveTo>
                                      <a:pt x="13500" y="11700"/>
                                    </a:moveTo>
                                    <a:lnTo>
                                      <a:pt x="11700" y="11700"/>
                                    </a:lnTo>
                                    <a:lnTo>
                                      <a:pt x="11700" y="13500"/>
                                    </a:lnTo>
                                    <a:lnTo>
                                      <a:pt x="13500" y="13500"/>
                                    </a:lnTo>
                                    <a:lnTo>
                                      <a:pt x="13500" y="11700"/>
                                    </a:lnTo>
                                    <a:close/>
                                    <a:moveTo>
                                      <a:pt x="13500" y="8100"/>
                                    </a:moveTo>
                                    <a:lnTo>
                                      <a:pt x="11700" y="8100"/>
                                    </a:lnTo>
                                    <a:lnTo>
                                      <a:pt x="11700" y="9900"/>
                                    </a:lnTo>
                                    <a:lnTo>
                                      <a:pt x="13500" y="9900"/>
                                    </a:lnTo>
                                    <a:lnTo>
                                      <a:pt x="13500" y="8100"/>
                                    </a:lnTo>
                                    <a:close/>
                                    <a:moveTo>
                                      <a:pt x="17100" y="11700"/>
                                    </a:moveTo>
                                    <a:lnTo>
                                      <a:pt x="15300" y="11700"/>
                                    </a:lnTo>
                                    <a:lnTo>
                                      <a:pt x="15300" y="13500"/>
                                    </a:lnTo>
                                    <a:lnTo>
                                      <a:pt x="17100" y="13500"/>
                                    </a:lnTo>
                                    <a:lnTo>
                                      <a:pt x="17100" y="11700"/>
                                    </a:lnTo>
                                    <a:close/>
                                    <a:moveTo>
                                      <a:pt x="17100" y="8100"/>
                                    </a:moveTo>
                                    <a:lnTo>
                                      <a:pt x="15300" y="8100"/>
                                    </a:lnTo>
                                    <a:lnTo>
                                      <a:pt x="15300" y="9900"/>
                                    </a:lnTo>
                                    <a:lnTo>
                                      <a:pt x="17100" y="9900"/>
                                    </a:lnTo>
                                    <a:lnTo>
                                      <a:pt x="17100" y="8100"/>
                                    </a:lnTo>
                                    <a:close/>
                                    <a:moveTo>
                                      <a:pt x="6300" y="8100"/>
                                    </a:moveTo>
                                    <a:lnTo>
                                      <a:pt x="4500" y="8100"/>
                                    </a:lnTo>
                                    <a:lnTo>
                                      <a:pt x="4500" y="9900"/>
                                    </a:lnTo>
                                    <a:lnTo>
                                      <a:pt x="6300" y="9900"/>
                                    </a:lnTo>
                                    <a:lnTo>
                                      <a:pt x="6300" y="8100"/>
                                    </a:lnTo>
                                    <a:close/>
                                    <a:moveTo>
                                      <a:pt x="9900" y="8100"/>
                                    </a:moveTo>
                                    <a:lnTo>
                                      <a:pt x="8100" y="8100"/>
                                    </a:lnTo>
                                    <a:lnTo>
                                      <a:pt x="8100" y="9900"/>
                                    </a:lnTo>
                                    <a:lnTo>
                                      <a:pt x="9900" y="9900"/>
                                    </a:lnTo>
                                    <a:lnTo>
                                      <a:pt x="9900" y="8100"/>
                                    </a:lnTo>
                                    <a:close/>
                                    <a:moveTo>
                                      <a:pt x="6300" y="11700"/>
                                    </a:moveTo>
                                    <a:lnTo>
                                      <a:pt x="4500" y="11700"/>
                                    </a:lnTo>
                                    <a:lnTo>
                                      <a:pt x="4500" y="13500"/>
                                    </a:lnTo>
                                    <a:lnTo>
                                      <a:pt x="6300" y="13500"/>
                                    </a:lnTo>
                                    <a:lnTo>
                                      <a:pt x="6300" y="11700"/>
                                    </a:lnTo>
                                    <a:close/>
                                    <a:moveTo>
                                      <a:pt x="19800" y="0"/>
                                    </a:moveTo>
                                    <a:lnTo>
                                      <a:pt x="1800" y="0"/>
                                    </a:lnTo>
                                    <a:cubicBezTo>
                                      <a:pt x="822" y="0"/>
                                      <a:pt x="0" y="822"/>
                                      <a:pt x="0" y="1800"/>
                                    </a:cubicBezTo>
                                    <a:lnTo>
                                      <a:pt x="0" y="19800"/>
                                    </a:lnTo>
                                    <a:cubicBezTo>
                                      <a:pt x="0" y="20778"/>
                                      <a:pt x="822" y="21600"/>
                                      <a:pt x="1800" y="21600"/>
                                    </a:cubicBezTo>
                                    <a:lnTo>
                                      <a:pt x="19800" y="21600"/>
                                    </a:lnTo>
                                    <a:cubicBezTo>
                                      <a:pt x="20778" y="21600"/>
                                      <a:pt x="21600" y="20778"/>
                                      <a:pt x="21600" y="19800"/>
                                    </a:cubicBezTo>
                                    <a:lnTo>
                                      <a:pt x="21600" y="1800"/>
                                    </a:lnTo>
                                    <a:cubicBezTo>
                                      <a:pt x="21600" y="822"/>
                                      <a:pt x="20778" y="0"/>
                                      <a:pt x="19800" y="0"/>
                                    </a:cubicBezTo>
                                    <a:close/>
                                    <a:moveTo>
                                      <a:pt x="1800" y="1800"/>
                                    </a:moveTo>
                                    <a:lnTo>
                                      <a:pt x="19800" y="1800"/>
                                    </a:lnTo>
                                    <a:lnTo>
                                      <a:pt x="19800" y="3600"/>
                                    </a:lnTo>
                                    <a:lnTo>
                                      <a:pt x="1800" y="3600"/>
                                    </a:lnTo>
                                    <a:lnTo>
                                      <a:pt x="1800" y="1800"/>
                                    </a:lnTo>
                                    <a:close/>
                                    <a:moveTo>
                                      <a:pt x="19800" y="19800"/>
                                    </a:moveTo>
                                    <a:lnTo>
                                      <a:pt x="1800" y="19800"/>
                                    </a:lnTo>
                                    <a:lnTo>
                                      <a:pt x="1800" y="5400"/>
                                    </a:lnTo>
                                    <a:lnTo>
                                      <a:pt x="19800" y="5400"/>
                                    </a:lnTo>
                                    <a:lnTo>
                                      <a:pt x="19800" y="19800"/>
                                    </a:lnTo>
                                    <a:close/>
                                    <a:moveTo>
                                      <a:pt x="6300" y="15300"/>
                                    </a:moveTo>
                                    <a:lnTo>
                                      <a:pt x="4500" y="15300"/>
                                    </a:lnTo>
                                    <a:lnTo>
                                      <a:pt x="4500" y="17100"/>
                                    </a:lnTo>
                                    <a:lnTo>
                                      <a:pt x="6300" y="17100"/>
                                    </a:lnTo>
                                    <a:lnTo>
                                      <a:pt x="6300" y="15300"/>
                                    </a:lnTo>
                                    <a:close/>
                                    <a:moveTo>
                                      <a:pt x="9900" y="15300"/>
                                    </a:moveTo>
                                    <a:lnTo>
                                      <a:pt x="8100" y="15300"/>
                                    </a:lnTo>
                                    <a:lnTo>
                                      <a:pt x="8100" y="17100"/>
                                    </a:lnTo>
                                    <a:lnTo>
                                      <a:pt x="9900" y="17100"/>
                                    </a:lnTo>
                                    <a:lnTo>
                                      <a:pt x="9900" y="15300"/>
                                    </a:lnTo>
                                    <a:close/>
                                    <a:moveTo>
                                      <a:pt x="9900" y="11700"/>
                                    </a:moveTo>
                                    <a:lnTo>
                                      <a:pt x="8100" y="11700"/>
                                    </a:lnTo>
                                    <a:lnTo>
                                      <a:pt x="8100" y="13500"/>
                                    </a:lnTo>
                                    <a:lnTo>
                                      <a:pt x="9900" y="13500"/>
                                    </a:lnTo>
                                    <a:lnTo>
                                      <a:pt x="9900" y="11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8E1C6D" id="Shape" o:spid="_x0000_s1026" alt="calendar icon" style="width:18.25pt;height: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" path="m13500,15300r-1800,l11700,17100r1800,l13500,15300xm13500,11700r-1800,l11700,13500r1800,l13500,11700xm13500,8100r-1800,l11700,9900r1800,l13500,8100xm17100,11700r-1800,l15300,13500r1800,l17100,11700xm17100,8100r-1800,l15300,9900r1800,l17100,8100xm6300,8100r-1800,l4500,9900r1800,l6300,8100xm9900,8100r-1800,l8100,9900r1800,l9900,8100xm6300,11700r-1800,l4500,13500r1800,l6300,11700xm19800,l1800,c822,,,822,,1800l,19800v,978,822,1800,1800,1800l19800,21600v978,,1800,-822,1800,-1800l21600,1800c21600,822,20778,,19800,xm1800,1800r18000,l19800,3600r-18000,l1800,1800xm19800,19800r-18000,l1800,5400r18000,l19800,19800xm6300,15300r-1800,l4500,17100r1800,l6300,15300xm9900,15300r-1800,l8100,17100r1800,l9900,15300xm9900,11700r-1800,l8100,13500r1800,l9900,11700xe" fillcolor="#212745 [3215]" stroked="f" strokeweight="1pt">
                      <v:stroke miterlimit="4" joinstyle="miter"/>
                      <v:path arrowok="t" o:extrusionok="f" o:connecttype="custom" o:connectlocs="115888,115888;115888,115888;115888,115888;115888,115888" o:connectangles="0,90,180,270"/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sdt>
              <w:sdtPr>
                <w:id w:val="80038017"/>
                <w:placeholder>
                  <w:docPart w:val="DFAADA9A36D94E7FA5D7D0505C3D6E25"/>
                </w:placeholder>
                <w:temporary/>
                <w:showingPlcHdr/>
                <w15:appearance w15:val="hidden"/>
              </w:sdtPr>
              <w:sdtEndPr/>
              <w:sdtContent>
                <w:r w:rsidR="00884234" w:rsidRPr="00C4665B">
                  <w:t>Tracking calendar</w:t>
                </w:r>
              </w:sdtContent>
            </w:sdt>
          </w:p>
        </w:tc>
      </w:tr>
      <w:tr w:rsidR="0007549F" w:rsidRPr="009756AD" w14:paraId="7BAA5B60" w14:textId="77777777" w:rsidTr="00C4665B">
        <w:tc>
          <w:tcPr>
            <w:tcW w:w="709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788C9285" w14:textId="77777777" w:rsidR="0007549F" w:rsidRPr="009756AD" w:rsidRDefault="0007549F" w:rsidP="003A5A63">
            <w:pPr>
              <w:pStyle w:val="4"/>
              <w:outlineLvl w:val="3"/>
            </w:pPr>
          </w:p>
        </w:tc>
        <w:tc>
          <w:tcPr>
            <w:tcW w:w="2741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43DDFD64" w14:textId="77777777" w:rsidR="0007549F" w:rsidRPr="000323EE" w:rsidRDefault="00992A47" w:rsidP="007F427C">
            <w:pPr>
              <w:pStyle w:val="4"/>
              <w:outlineLvl w:val="3"/>
            </w:pPr>
            <w:sdt>
              <w:sdtPr>
                <w:alias w:val="Month Name"/>
                <w:tag w:val="Month Name"/>
                <w:id w:val="105320175"/>
                <w:placeholder>
                  <w:docPart w:val="086BBC220F7C494BB203F222D15BEB6C"/>
                </w:placeholder>
                <w:temporary/>
                <w:showingPlcHdr/>
                <w15:appearance w15:val="hidden"/>
              </w:sdtPr>
              <w:sdtEndPr/>
              <w:sdtContent>
                <w:r w:rsidR="007F427C" w:rsidRPr="007F427C">
                  <w:t>April</w:t>
                </w:r>
              </w:sdtContent>
            </w:sdt>
          </w:p>
        </w:tc>
        <w:tc>
          <w:tcPr>
            <w:tcW w:w="2955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364EAF95" w14:textId="77777777" w:rsidR="0007549F" w:rsidRPr="000323EE" w:rsidRDefault="00992A47" w:rsidP="007F427C">
            <w:pPr>
              <w:pStyle w:val="4"/>
              <w:outlineLvl w:val="3"/>
            </w:pPr>
            <w:sdt>
              <w:sdtPr>
                <w:alias w:val="Month Name"/>
                <w:tag w:val="Month Name"/>
                <w:id w:val="1038853320"/>
                <w:placeholder>
                  <w:docPart w:val="96E6AF31BAD745509F8CC6888D35C19F"/>
                </w:placeholder>
                <w:temporary/>
                <w:showingPlcHdr/>
                <w15:appearance w15:val="hidden"/>
              </w:sdtPr>
              <w:sdtEndPr/>
              <w:sdtContent>
                <w:r w:rsidR="007F427C">
                  <w:t>Enter month name</w:t>
                </w:r>
              </w:sdtContent>
            </w:sdt>
          </w:p>
        </w:tc>
        <w:tc>
          <w:tcPr>
            <w:tcW w:w="2955" w:type="dxa"/>
            <w:tcBorders>
              <w:top w:val="dashed" w:sz="8" w:space="0" w:color="auto"/>
              <w:bottom w:val="single" w:sz="4" w:space="0" w:color="808080" w:themeColor="background1" w:themeShade="80"/>
            </w:tcBorders>
          </w:tcPr>
          <w:p w14:paraId="03B2C132" w14:textId="77777777" w:rsidR="0007549F" w:rsidRPr="000323EE" w:rsidRDefault="00992A47" w:rsidP="000323EE">
            <w:pPr>
              <w:pStyle w:val="4"/>
              <w:outlineLvl w:val="3"/>
            </w:pPr>
            <w:sdt>
              <w:sdtPr>
                <w:alias w:val="Month Name"/>
                <w:tag w:val="Month Name"/>
                <w:id w:val="211468621"/>
                <w:placeholder>
                  <w:docPart w:val="9AFC4A87C3C24AC194A66A4ABB0A226D"/>
                </w:placeholder>
                <w:temporary/>
                <w:showingPlcHdr/>
                <w15:appearance w15:val="hidden"/>
              </w:sdtPr>
              <w:sdtEndPr/>
              <w:sdtContent>
                <w:r w:rsidR="007F427C">
                  <w:t>Enter month name</w:t>
                </w:r>
              </w:sdtContent>
            </w:sdt>
          </w:p>
        </w:tc>
      </w:tr>
      <w:tr w:rsidR="0007549F" w:rsidRPr="009756AD" w14:paraId="1727A101" w14:textId="77777777" w:rsidTr="00C4665B">
        <w:trPr>
          <w:trHeight w:val="288"/>
        </w:trPr>
        <w:tc>
          <w:tcPr>
            <w:tcW w:w="709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806544" w14:textId="77777777" w:rsidR="0007549F" w:rsidRPr="009756AD" w:rsidRDefault="0007549F" w:rsidP="00DB5C6E">
            <w:pPr>
              <w:pStyle w:val="TableText"/>
            </w:pPr>
            <w:r>
              <w:t>1</w:t>
            </w:r>
          </w:p>
        </w:tc>
        <w:tc>
          <w:tcPr>
            <w:tcW w:w="2741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B9B10D" w14:textId="77777777" w:rsidR="0007549F" w:rsidRPr="009756AD" w:rsidRDefault="00992A47" w:rsidP="00DB5C6E">
            <w:pPr>
              <w:pStyle w:val="TableText"/>
            </w:pPr>
            <w:sdt>
              <w:sdtPr>
                <w:alias w:val="Calendar entry"/>
                <w:tag w:val="Calendar entry"/>
                <w:id w:val="-562484721"/>
                <w:placeholder>
                  <w:docPart w:val="906BBB6D78A9459EB3D4B3F76EC2FFFE"/>
                </w:placeholder>
                <w:temporary/>
                <w:showingPlcHdr/>
                <w15:appearance w15:val="hidden"/>
              </w:sdtPr>
              <w:sdtEndPr/>
              <w:sdtContent>
                <w:r w:rsidR="007F427C">
                  <w:t>Group meeting</w:t>
                </w:r>
              </w:sdtContent>
            </w:sdt>
          </w:p>
        </w:tc>
        <w:tc>
          <w:tcPr>
            <w:tcW w:w="2955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CA2745" w14:textId="0D89C1C5" w:rsidR="0007549F" w:rsidRPr="009756AD" w:rsidRDefault="00DB5C6E" w:rsidP="00DB5C6E">
            <w:pPr>
              <w:pStyle w:val="TableText"/>
            </w:pPr>
            <w:r>
              <w:rPr>
                <w:rFonts w:hint="eastAsia"/>
              </w:rPr>
              <w:t>2</w:t>
            </w:r>
            <w:r w:rsidR="0002531E">
              <w:t>2</w:t>
            </w:r>
            <w:r>
              <w:t xml:space="preserve"> April</w:t>
            </w:r>
          </w:p>
        </w:tc>
        <w:tc>
          <w:tcPr>
            <w:tcW w:w="2955" w:type="dxa"/>
            <w:tcBorders>
              <w:top w:val="single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9518352" w14:textId="107281D4" w:rsidR="0007549F" w:rsidRPr="009756AD" w:rsidRDefault="00DB5C6E" w:rsidP="00DB5C6E">
            <w:pPr>
              <w:pStyle w:val="TableText"/>
            </w:pPr>
            <w:r>
              <w:rPr>
                <w:rFonts w:hint="eastAsia"/>
              </w:rPr>
              <w:t>2</w:t>
            </w:r>
            <w:r w:rsidR="0002531E">
              <w:t>2</w:t>
            </w:r>
            <w:r>
              <w:t xml:space="preserve"> April</w:t>
            </w:r>
          </w:p>
        </w:tc>
      </w:tr>
      <w:tr w:rsidR="0007549F" w:rsidRPr="009756AD" w14:paraId="7C02960D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6587063" w14:textId="77777777" w:rsidR="0007549F" w:rsidRPr="009756AD" w:rsidRDefault="0007549F" w:rsidP="00DB5C6E">
            <w:pPr>
              <w:pStyle w:val="TableText"/>
            </w:pPr>
            <w:r>
              <w:t>2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DC7BAD" w14:textId="5085F658" w:rsidR="0007549F" w:rsidRPr="009756AD" w:rsidRDefault="00FA71AB" w:rsidP="00DB5C6E">
            <w:pPr>
              <w:pStyle w:val="TableText"/>
            </w:pPr>
            <w:r w:rsidRPr="00FA71AB">
              <w:t>Selecting templates for wiki web design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A818366" w14:textId="085FE84A" w:rsidR="0007549F" w:rsidRPr="009756AD" w:rsidRDefault="00FA71AB" w:rsidP="00DB5C6E">
            <w:pPr>
              <w:pStyle w:val="TableText"/>
            </w:pPr>
            <w:r>
              <w:rPr>
                <w:rFonts w:hint="eastAsia"/>
              </w:rPr>
              <w:t>2</w:t>
            </w:r>
            <w:r w:rsidR="00502E59">
              <w:t>5</w:t>
            </w:r>
            <w:r>
              <w:t xml:space="preserve"> </w:t>
            </w:r>
            <w:r w:rsidR="00AB520C">
              <w:t>May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9ABAF1" w14:textId="759D9617" w:rsidR="0007549F" w:rsidRPr="009756AD" w:rsidRDefault="00AB520C" w:rsidP="00DB5C6E">
            <w:pPr>
              <w:pStyle w:val="TableText"/>
            </w:pPr>
            <w:r>
              <w:rPr>
                <w:rFonts w:hint="eastAsia"/>
              </w:rPr>
              <w:t>2</w:t>
            </w:r>
            <w:r w:rsidR="00502E59">
              <w:t>5</w:t>
            </w:r>
            <w:r>
              <w:t xml:space="preserve"> May</w:t>
            </w:r>
          </w:p>
        </w:tc>
      </w:tr>
      <w:tr w:rsidR="0007549F" w:rsidRPr="009756AD" w14:paraId="1D6111FA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A435D26" w14:textId="77777777" w:rsidR="0007549F" w:rsidRPr="009756AD" w:rsidRDefault="0007549F" w:rsidP="00DB5C6E">
            <w:pPr>
              <w:pStyle w:val="TableText"/>
            </w:pPr>
            <w:r>
              <w:t>3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55927FC" w14:textId="23A23015" w:rsidR="0007549F" w:rsidRPr="009756AD" w:rsidRDefault="00FA71AB" w:rsidP="00DB5C6E">
            <w:pPr>
              <w:pStyle w:val="TableText"/>
            </w:pPr>
            <w:r w:rsidRPr="00FA71AB">
              <w:t>Familiar with the functions of Fandom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85FDCB1" w14:textId="2C3A228A" w:rsidR="0007549F" w:rsidRPr="009756AD" w:rsidRDefault="00AB520C" w:rsidP="00DB5C6E">
            <w:pPr>
              <w:pStyle w:val="TableText"/>
            </w:pPr>
            <w:r>
              <w:t>2</w:t>
            </w:r>
            <w:r w:rsidR="0002531E">
              <w:t>5</w:t>
            </w:r>
            <w:r w:rsidR="00FA71AB">
              <w:t xml:space="preserve"> May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0A24C96" w14:textId="6F578B19" w:rsidR="0007549F" w:rsidRPr="009756AD" w:rsidRDefault="00FA71AB" w:rsidP="00DB5C6E">
            <w:pPr>
              <w:pStyle w:val="TableText"/>
            </w:pPr>
            <w:r>
              <w:rPr>
                <w:rFonts w:hint="eastAsia"/>
              </w:rPr>
              <w:t>2</w:t>
            </w:r>
            <w:r w:rsidR="0002531E">
              <w:t>5</w:t>
            </w:r>
            <w:r>
              <w:t xml:space="preserve"> May</w:t>
            </w:r>
          </w:p>
        </w:tc>
      </w:tr>
      <w:tr w:rsidR="0007549F" w:rsidRPr="009756AD" w14:paraId="2ABA38B1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FFB647C" w14:textId="77777777" w:rsidR="0007549F" w:rsidRPr="009756AD" w:rsidRDefault="0007549F" w:rsidP="00DB5C6E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A4AB985" w14:textId="7939BB44" w:rsidR="0007549F" w:rsidRPr="009756AD" w:rsidRDefault="00FA71AB" w:rsidP="00DB5C6E">
            <w:pPr>
              <w:pStyle w:val="TableText"/>
            </w:pPr>
            <w:r w:rsidRPr="00FA71AB">
              <w:t>Query information about open technology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FBC004D" w14:textId="2C13A899" w:rsidR="0007549F" w:rsidRPr="009756AD" w:rsidRDefault="0002531E" w:rsidP="00DB5C6E">
            <w:pPr>
              <w:pStyle w:val="TableText"/>
            </w:pPr>
            <w:r>
              <w:t xml:space="preserve">2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6473C5" w14:textId="76F3B1C5" w:rsidR="0007549F" w:rsidRPr="009756AD" w:rsidRDefault="0002531E" w:rsidP="00DB5C6E">
            <w:pPr>
              <w:pStyle w:val="TableText"/>
            </w:pPr>
            <w:r>
              <w:t xml:space="preserve">2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</w:tr>
      <w:tr w:rsidR="0007549F" w:rsidRPr="009756AD" w14:paraId="240DA876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1D95E6" w14:textId="77777777" w:rsidR="0007549F" w:rsidRPr="009756AD" w:rsidRDefault="0007549F" w:rsidP="00DB5C6E">
            <w:pPr>
              <w:pStyle w:val="TableText"/>
            </w:pPr>
            <w:r>
              <w:t>5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B0C69DB" w14:textId="1DD2ADBA" w:rsidR="0007549F" w:rsidRPr="009756AD" w:rsidRDefault="00FA71AB" w:rsidP="00DB5C6E">
            <w:pPr>
              <w:pStyle w:val="TableText"/>
            </w:pPr>
            <w:r w:rsidRPr="00FA71AB">
              <w:t>Collect relevant documents and sort them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645AD1B" w14:textId="04E07207" w:rsidR="0007549F" w:rsidRPr="009756AD" w:rsidRDefault="0002531E" w:rsidP="00DB5C6E">
            <w:pPr>
              <w:pStyle w:val="TableText"/>
            </w:pPr>
            <w:r>
              <w:t xml:space="preserve">3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A0EC7A3" w14:textId="12AD33F0" w:rsidR="0007549F" w:rsidRPr="009756AD" w:rsidRDefault="0002531E" w:rsidP="00DB5C6E">
            <w:pPr>
              <w:pStyle w:val="TableText"/>
            </w:pPr>
            <w:r>
              <w:t xml:space="preserve">3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</w:tr>
      <w:tr w:rsidR="0007549F" w:rsidRPr="009756AD" w14:paraId="256447BB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B046E3D" w14:textId="77777777" w:rsidR="0007549F" w:rsidRPr="009756AD" w:rsidRDefault="0007549F" w:rsidP="00DB5C6E">
            <w:pPr>
              <w:pStyle w:val="TableText"/>
            </w:pPr>
            <w:r>
              <w:t>6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05FCEB" w14:textId="0F2273C7" w:rsidR="0007549F" w:rsidRPr="009756AD" w:rsidRDefault="00FA71AB" w:rsidP="00DB5C6E">
            <w:pPr>
              <w:pStyle w:val="TableText"/>
            </w:pPr>
            <w:r w:rsidRPr="00FA71AB">
              <w:t>Determine the first version of the wiki page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C48648" w14:textId="496C672C" w:rsidR="0007549F" w:rsidRPr="009756AD" w:rsidRDefault="0002531E" w:rsidP="00DB5C6E">
            <w:pPr>
              <w:pStyle w:val="TableText"/>
            </w:pPr>
            <w:r>
              <w:t xml:space="preserve">4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26059DC" w14:textId="5C834CCE" w:rsidR="0007549F" w:rsidRPr="009756AD" w:rsidRDefault="0002531E" w:rsidP="00DB5C6E">
            <w:pPr>
              <w:pStyle w:val="TableText"/>
            </w:pPr>
            <w:r>
              <w:t xml:space="preserve">4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</w:tr>
      <w:tr w:rsidR="0007549F" w:rsidRPr="009756AD" w14:paraId="52D80A5D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3209F9D" w14:textId="77777777" w:rsidR="0007549F" w:rsidRPr="009756AD" w:rsidRDefault="0007549F" w:rsidP="00DB5C6E">
            <w:pPr>
              <w:pStyle w:val="TableText"/>
            </w:pPr>
            <w:r>
              <w:t>7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97F2DE" w14:textId="057DA2D8" w:rsidR="0007549F" w:rsidRPr="009756AD" w:rsidRDefault="00FA71AB" w:rsidP="00DB5C6E">
            <w:pPr>
              <w:pStyle w:val="TableText"/>
            </w:pPr>
            <w:r w:rsidRPr="00FA71AB">
              <w:t>Publish Wiki page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14D2EA1" w14:textId="3E1AFC0E" w:rsidR="0007549F" w:rsidRPr="009756AD" w:rsidRDefault="0002531E" w:rsidP="00DB5C6E">
            <w:pPr>
              <w:pStyle w:val="TableText"/>
            </w:pPr>
            <w:r>
              <w:t xml:space="preserve">5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9029341" w14:textId="5892B51E" w:rsidR="0007549F" w:rsidRPr="009756AD" w:rsidRDefault="0002531E" w:rsidP="00DB5C6E">
            <w:pPr>
              <w:pStyle w:val="TableText"/>
            </w:pPr>
            <w:r>
              <w:t xml:space="preserve">5 </w:t>
            </w:r>
            <w:r>
              <w:rPr>
                <w:rFonts w:hint="eastAsia"/>
              </w:rPr>
              <w:t>J</w:t>
            </w:r>
            <w:r>
              <w:t>une</w:t>
            </w:r>
          </w:p>
        </w:tc>
      </w:tr>
      <w:tr w:rsidR="0007549F" w:rsidRPr="009756AD" w14:paraId="0C8E2465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128540" w14:textId="77777777" w:rsidR="0007549F" w:rsidRPr="009756AD" w:rsidRDefault="0007549F" w:rsidP="00DB5C6E">
            <w:pPr>
              <w:pStyle w:val="TableText"/>
            </w:pPr>
            <w:r>
              <w:t>8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8EBE91" w14:textId="4224C253" w:rsidR="0007549F" w:rsidRPr="009756AD" w:rsidRDefault="00FA71AB" w:rsidP="00DB5C6E">
            <w:pPr>
              <w:pStyle w:val="TableText"/>
            </w:pPr>
            <w:r w:rsidRPr="00FA71AB">
              <w:t>Publish blog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31A41A" w14:textId="10460443" w:rsidR="0007549F" w:rsidRPr="009756AD" w:rsidRDefault="002E79C6" w:rsidP="00DB5C6E">
            <w:pPr>
              <w:pStyle w:val="TableText"/>
            </w:pPr>
            <w:r>
              <w:t>5</w:t>
            </w:r>
            <w:r w:rsidR="0002531E">
              <w:t xml:space="preserve"> </w:t>
            </w:r>
            <w:r w:rsidR="0002531E">
              <w:rPr>
                <w:rFonts w:hint="eastAsia"/>
              </w:rPr>
              <w:t>J</w:t>
            </w:r>
            <w:r w:rsidR="0002531E"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0717B26" w14:textId="4780C40E" w:rsidR="0007549F" w:rsidRPr="009756AD" w:rsidRDefault="002E79C6" w:rsidP="00DB5C6E">
            <w:pPr>
              <w:pStyle w:val="TableText"/>
            </w:pPr>
            <w:r>
              <w:t>5</w:t>
            </w:r>
            <w:r w:rsidR="0002531E">
              <w:t xml:space="preserve"> </w:t>
            </w:r>
            <w:r w:rsidR="0002531E">
              <w:rPr>
                <w:rFonts w:hint="eastAsia"/>
              </w:rPr>
              <w:t>J</w:t>
            </w:r>
            <w:r w:rsidR="0002531E">
              <w:t>une</w:t>
            </w:r>
          </w:p>
        </w:tc>
      </w:tr>
      <w:tr w:rsidR="0007549F" w:rsidRPr="009756AD" w14:paraId="329BCCB2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416E406" w14:textId="77777777" w:rsidR="0007549F" w:rsidRPr="009756AD" w:rsidRDefault="0007549F" w:rsidP="00DB5C6E">
            <w:pPr>
              <w:pStyle w:val="TableText"/>
            </w:pPr>
            <w:r>
              <w:t>9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D368FE6" w14:textId="1C2C8472" w:rsidR="0007549F" w:rsidRPr="009756AD" w:rsidRDefault="00FA71AB" w:rsidP="00DB5C6E">
            <w:pPr>
              <w:pStyle w:val="TableText"/>
            </w:pPr>
            <w:r w:rsidRPr="00FA71AB">
              <w:t>Write user manual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13B3C99" w14:textId="15DCE05A" w:rsidR="0007549F" w:rsidRPr="009756AD" w:rsidRDefault="002E79C6" w:rsidP="00DB5C6E">
            <w:pPr>
              <w:pStyle w:val="TableText"/>
            </w:pPr>
            <w:r>
              <w:t>6</w:t>
            </w:r>
            <w:r w:rsidR="0002531E">
              <w:t xml:space="preserve"> </w:t>
            </w:r>
            <w:r w:rsidR="0002531E">
              <w:rPr>
                <w:rFonts w:hint="eastAsia"/>
              </w:rPr>
              <w:t>J</w:t>
            </w:r>
            <w:r w:rsidR="0002531E"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90B5D1" w14:textId="36B2E96B" w:rsidR="0007549F" w:rsidRPr="009756AD" w:rsidRDefault="002E79C6" w:rsidP="00DB5C6E">
            <w:pPr>
              <w:pStyle w:val="TableText"/>
            </w:pPr>
            <w:r>
              <w:t>6</w:t>
            </w:r>
            <w:r w:rsidR="0002531E">
              <w:t xml:space="preserve"> </w:t>
            </w:r>
            <w:r w:rsidR="0002531E">
              <w:rPr>
                <w:rFonts w:hint="eastAsia"/>
              </w:rPr>
              <w:t>J</w:t>
            </w:r>
            <w:r w:rsidR="0002531E">
              <w:t>une</w:t>
            </w:r>
          </w:p>
        </w:tc>
      </w:tr>
      <w:tr w:rsidR="0007549F" w:rsidRPr="009756AD" w14:paraId="5FD63A93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E08A43B" w14:textId="77777777" w:rsidR="0007549F" w:rsidRPr="009756AD" w:rsidRDefault="0007549F" w:rsidP="00DB5C6E">
            <w:pPr>
              <w:pStyle w:val="TableText"/>
            </w:pPr>
            <w:r>
              <w:t>10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911D8F" w14:textId="2130A68D" w:rsidR="0007549F" w:rsidRPr="009756AD" w:rsidRDefault="00FA71AB" w:rsidP="00DB5C6E">
            <w:pPr>
              <w:pStyle w:val="TableText"/>
            </w:pPr>
            <w:r w:rsidRPr="00FA71AB">
              <w:t>Discuss the relevant content of the information security plan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627E4A4" w14:textId="11501E35" w:rsidR="0007549F" w:rsidRPr="009756AD" w:rsidRDefault="0002531E" w:rsidP="00DB5C6E">
            <w:pPr>
              <w:pStyle w:val="TableText"/>
            </w:pPr>
            <w:r>
              <w:t>8</w:t>
            </w:r>
            <w:r w:rsidR="00FA71AB">
              <w:t xml:space="preserve"> </w:t>
            </w:r>
            <w:r w:rsidR="00FA71AB">
              <w:rPr>
                <w:rFonts w:hint="eastAsia"/>
              </w:rPr>
              <w:t>J</w:t>
            </w:r>
            <w:r w:rsidR="00FA71AB">
              <w:t>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37B64C8" w14:textId="219DDEA7" w:rsidR="0007549F" w:rsidRPr="009756AD" w:rsidRDefault="0002531E" w:rsidP="00DB5C6E">
            <w:pPr>
              <w:pStyle w:val="TableText"/>
            </w:pPr>
            <w:r>
              <w:t>8</w:t>
            </w:r>
            <w:r w:rsidR="00FA71AB">
              <w:t xml:space="preserve"> </w:t>
            </w:r>
            <w:r w:rsidR="00FA71AB">
              <w:rPr>
                <w:rFonts w:hint="eastAsia"/>
              </w:rPr>
              <w:t>J</w:t>
            </w:r>
            <w:r w:rsidR="00FA71AB">
              <w:t>une</w:t>
            </w:r>
          </w:p>
        </w:tc>
      </w:tr>
      <w:tr w:rsidR="0007549F" w:rsidRPr="009756AD" w14:paraId="15E3BEE0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892053A" w14:textId="77777777" w:rsidR="0007549F" w:rsidRDefault="0007549F" w:rsidP="00DB5C6E">
            <w:pPr>
              <w:pStyle w:val="TableText"/>
            </w:pPr>
            <w:r>
              <w:t>11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DF4428" w14:textId="6EA55A8A" w:rsidR="0007549F" w:rsidRPr="009756AD" w:rsidRDefault="0061146E" w:rsidP="00DB5C6E">
            <w:pPr>
              <w:pStyle w:val="TableText"/>
            </w:pPr>
            <w:r w:rsidRPr="0061146E">
              <w:t>Build the overall framework of our report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4469451" w14:textId="26DBB000" w:rsidR="0007549F" w:rsidRPr="009756AD" w:rsidRDefault="0002531E" w:rsidP="00DB5C6E">
            <w:pPr>
              <w:pStyle w:val="TableText"/>
            </w:pPr>
            <w:r>
              <w:t>9</w:t>
            </w:r>
            <w:r w:rsidR="0061146E">
              <w:t xml:space="preserve"> June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B49C79" w14:textId="4D2A9E7F" w:rsidR="0007549F" w:rsidRPr="009756AD" w:rsidRDefault="0002531E" w:rsidP="00DB5C6E">
            <w:pPr>
              <w:pStyle w:val="TableText"/>
            </w:pPr>
            <w:r>
              <w:t>9</w:t>
            </w:r>
            <w:r w:rsidR="0061146E">
              <w:t xml:space="preserve"> June</w:t>
            </w:r>
          </w:p>
        </w:tc>
      </w:tr>
      <w:tr w:rsidR="0007549F" w:rsidRPr="009756AD" w14:paraId="4AAC5349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1E6706" w14:textId="77777777" w:rsidR="0007549F" w:rsidRDefault="0007549F" w:rsidP="00DB5C6E">
            <w:pPr>
              <w:pStyle w:val="TableText"/>
            </w:pPr>
            <w:r>
              <w:t>12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632E3D" w14:textId="3B887019" w:rsidR="0007549F" w:rsidRPr="009756AD" w:rsidRDefault="0061146E" w:rsidP="00DB5C6E">
            <w:pPr>
              <w:pStyle w:val="TableText"/>
            </w:pPr>
            <w:r w:rsidRPr="0061146E">
              <w:t>Query related references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1F1CAED" w14:textId="2C817317" w:rsidR="0007549F" w:rsidRPr="009756AD" w:rsidRDefault="0002531E" w:rsidP="00DB5C6E">
            <w:pPr>
              <w:pStyle w:val="TableText"/>
            </w:pPr>
            <w:r>
              <w:t>9</w:t>
            </w:r>
            <w:r w:rsidR="0061146E">
              <w:t xml:space="preserve"> June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402CE2D" w14:textId="1FB959F6" w:rsidR="0007549F" w:rsidRPr="009756AD" w:rsidRDefault="0002531E" w:rsidP="00DB5C6E">
            <w:pPr>
              <w:pStyle w:val="TableText"/>
            </w:pPr>
            <w:r>
              <w:t>9</w:t>
            </w:r>
            <w:r w:rsidR="0061146E">
              <w:t>June</w:t>
            </w:r>
          </w:p>
        </w:tc>
      </w:tr>
      <w:tr w:rsidR="0007549F" w:rsidRPr="009756AD" w14:paraId="2D216408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0040789" w14:textId="77777777" w:rsidR="0007549F" w:rsidRDefault="0007549F" w:rsidP="00DB5C6E">
            <w:pPr>
              <w:pStyle w:val="TableText"/>
            </w:pPr>
            <w:r>
              <w:t>13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5A201D0" w14:textId="21B5B684" w:rsidR="0007549F" w:rsidRPr="009756AD" w:rsidRDefault="0061146E" w:rsidP="00DB5C6E">
            <w:pPr>
              <w:pStyle w:val="TableText"/>
            </w:pPr>
            <w:r w:rsidRPr="0061146E">
              <w:t>Draft report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32C69BE" w14:textId="6B606E0B" w:rsidR="0007549F" w:rsidRPr="009756AD" w:rsidRDefault="0002531E" w:rsidP="00DB5C6E">
            <w:pPr>
              <w:pStyle w:val="TableText"/>
            </w:pPr>
            <w:r>
              <w:t>9</w:t>
            </w:r>
            <w:r w:rsidR="0061146E">
              <w:t xml:space="preserve"> June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9E18E6B" w14:textId="7FDB4957" w:rsidR="0007549F" w:rsidRPr="009756AD" w:rsidRDefault="0002531E" w:rsidP="00DB5C6E">
            <w:pPr>
              <w:pStyle w:val="TableText"/>
            </w:pPr>
            <w:bookmarkStart w:id="0" w:name="OLE_LINK1"/>
            <w:r>
              <w:t>9</w:t>
            </w:r>
            <w:r w:rsidR="0061146E">
              <w:t xml:space="preserve"> June</w:t>
            </w:r>
            <w:bookmarkEnd w:id="0"/>
          </w:p>
        </w:tc>
      </w:tr>
      <w:tr w:rsidR="0007549F" w:rsidRPr="009756AD" w14:paraId="5BB8A535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507537B" w14:textId="77777777" w:rsidR="0007549F" w:rsidRDefault="0007549F" w:rsidP="00DB5C6E">
            <w:pPr>
              <w:pStyle w:val="TableText"/>
            </w:pPr>
            <w:r>
              <w:t>14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1A87F3" w14:textId="2BABF342" w:rsidR="0007549F" w:rsidRPr="009756AD" w:rsidRDefault="00244231" w:rsidP="00DB5C6E">
            <w:pPr>
              <w:pStyle w:val="TableText"/>
            </w:pPr>
            <w:bookmarkStart w:id="1" w:name="OLE_LINK6"/>
            <w:r w:rsidRPr="00244231">
              <w:t>Edit report</w:t>
            </w:r>
            <w:bookmarkEnd w:id="1"/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5DE4F44" w14:textId="6D24DBDF" w:rsidR="0007549F" w:rsidRPr="009756AD" w:rsidRDefault="0002531E" w:rsidP="00DB5C6E">
            <w:pPr>
              <w:pStyle w:val="TableText"/>
            </w:pPr>
            <w:r>
              <w:t>9</w:t>
            </w:r>
            <w:r w:rsidR="00244231">
              <w:t xml:space="preserve"> June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93C350" w14:textId="28AFC18B" w:rsidR="0007549F" w:rsidRPr="009756AD" w:rsidRDefault="0002531E" w:rsidP="00DB5C6E">
            <w:pPr>
              <w:pStyle w:val="TableText"/>
            </w:pPr>
            <w:r>
              <w:t>9</w:t>
            </w:r>
            <w:r w:rsidR="00244231">
              <w:t xml:space="preserve"> June</w:t>
            </w:r>
          </w:p>
        </w:tc>
      </w:tr>
      <w:tr w:rsidR="0007549F" w:rsidRPr="009756AD" w14:paraId="72B646B6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5A6D797" w14:textId="77777777" w:rsidR="0007549F" w:rsidRDefault="0007549F" w:rsidP="00DB5C6E">
            <w:pPr>
              <w:pStyle w:val="TableText"/>
            </w:pPr>
            <w:r>
              <w:t>15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CA9A6ED" w14:textId="14ECF5D8" w:rsidR="0007549F" w:rsidRPr="009756AD" w:rsidRDefault="00244231" w:rsidP="00DB5C6E">
            <w:pPr>
              <w:pStyle w:val="TableText"/>
            </w:pPr>
            <w:r w:rsidRPr="00244231">
              <w:t xml:space="preserve">PPT required to </w:t>
            </w:r>
            <w:r>
              <w:t>make</w:t>
            </w:r>
            <w:r w:rsidRPr="00244231">
              <w:t xml:space="preserve"> the report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375C198" w14:textId="781721F3" w:rsidR="0007549F" w:rsidRPr="009756AD" w:rsidRDefault="0002531E" w:rsidP="00DB5C6E">
            <w:pPr>
              <w:pStyle w:val="TableText"/>
            </w:pPr>
            <w:r>
              <w:t>10</w:t>
            </w:r>
            <w:r w:rsidR="00244231">
              <w:t xml:space="preserve"> June</w:t>
            </w: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790A27C" w14:textId="68660DF8" w:rsidR="0007549F" w:rsidRPr="009756AD" w:rsidRDefault="0002531E" w:rsidP="00DB5C6E">
            <w:pPr>
              <w:pStyle w:val="TableText"/>
            </w:pPr>
            <w:r>
              <w:t>10</w:t>
            </w:r>
            <w:r w:rsidR="00244231">
              <w:t xml:space="preserve"> June</w:t>
            </w:r>
          </w:p>
        </w:tc>
      </w:tr>
      <w:tr w:rsidR="0007549F" w:rsidRPr="009756AD" w14:paraId="6AA4DF12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5C3A1E3" w14:textId="77777777" w:rsidR="0007549F" w:rsidRDefault="0007549F" w:rsidP="00DB5C6E">
            <w:pPr>
              <w:pStyle w:val="TableText"/>
            </w:pPr>
            <w:r>
              <w:t>16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265F59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24CA06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2672937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23EA79B7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20EA94D" w14:textId="77777777" w:rsidR="0007549F" w:rsidRDefault="0007549F" w:rsidP="00DB5C6E">
            <w:pPr>
              <w:pStyle w:val="TableText"/>
            </w:pPr>
            <w:r>
              <w:t>17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781E12B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CA7DB33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E9136A6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1A537C7F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54C1B3F" w14:textId="77777777" w:rsidR="0007549F" w:rsidRDefault="0007549F" w:rsidP="00DB5C6E">
            <w:pPr>
              <w:pStyle w:val="TableText"/>
            </w:pPr>
            <w:r>
              <w:t>18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3BE41D1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4EFA134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8081D28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263B858D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FDBDC5F" w14:textId="77777777" w:rsidR="0007549F" w:rsidRDefault="0007549F" w:rsidP="00DB5C6E">
            <w:pPr>
              <w:pStyle w:val="TableText"/>
            </w:pPr>
            <w:r>
              <w:t>19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A1DFE3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D16C3DB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D6491D5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3B6540B6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7F3EA6" w14:textId="77777777" w:rsidR="0007549F" w:rsidRDefault="0007549F" w:rsidP="00DB5C6E">
            <w:pPr>
              <w:pStyle w:val="TableText"/>
            </w:pPr>
            <w:r>
              <w:t>20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0934AA3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DA30B03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2EA239F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536FFF64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6705791" w14:textId="77777777" w:rsidR="0007549F" w:rsidRDefault="0007549F" w:rsidP="00DB5C6E">
            <w:pPr>
              <w:pStyle w:val="TableText"/>
            </w:pPr>
            <w:r>
              <w:t>21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EDC1A2A" w14:textId="7B2AA39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E4717C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2E26CAD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7014320E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AA5714E" w14:textId="77777777" w:rsidR="0007549F" w:rsidRDefault="0007549F" w:rsidP="00DB5C6E">
            <w:pPr>
              <w:pStyle w:val="TableText"/>
            </w:pPr>
            <w:r>
              <w:t>22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F865E0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F69001D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A364C26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171A7909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D144A3" w14:textId="77777777" w:rsidR="0007549F" w:rsidRDefault="0007549F" w:rsidP="00DB5C6E">
            <w:pPr>
              <w:pStyle w:val="TableText"/>
            </w:pPr>
            <w:r>
              <w:t>23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42FD4D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8FC55E0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3776997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0B6EF2D6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DA20411" w14:textId="77777777" w:rsidR="0007549F" w:rsidRDefault="0007549F" w:rsidP="00DB5C6E">
            <w:pPr>
              <w:pStyle w:val="TableText"/>
            </w:pPr>
            <w:r>
              <w:t>24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82EA0C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859C186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6621290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6E79C6C0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6AB06" w14:textId="77777777" w:rsidR="0007549F" w:rsidRDefault="0007549F" w:rsidP="00DB5C6E">
            <w:pPr>
              <w:pStyle w:val="TableText"/>
            </w:pPr>
            <w:r>
              <w:t>25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FBBD043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3314DF7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588DC58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423708E1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0CAA916" w14:textId="77777777" w:rsidR="0007549F" w:rsidRDefault="0007549F" w:rsidP="00DB5C6E">
            <w:pPr>
              <w:pStyle w:val="TableText"/>
            </w:pPr>
            <w:r>
              <w:t>26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9C59C38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D06C10B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28C5C0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2C141020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45C6712" w14:textId="77777777" w:rsidR="0007549F" w:rsidRDefault="0007549F" w:rsidP="00DB5C6E">
            <w:pPr>
              <w:pStyle w:val="TableText"/>
            </w:pPr>
            <w:r>
              <w:t>27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EAF461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BAE1B16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151D98F" w14:textId="77777777" w:rsidR="0007549F" w:rsidRPr="009756AD" w:rsidRDefault="0007549F" w:rsidP="00DB5C6E">
            <w:pPr>
              <w:pStyle w:val="TableText"/>
            </w:pPr>
          </w:p>
        </w:tc>
      </w:tr>
      <w:tr w:rsidR="0007549F" w:rsidRPr="009756AD" w14:paraId="00EBA8C6" w14:textId="77777777" w:rsidTr="00C4665B">
        <w:trPr>
          <w:trHeight w:val="288"/>
        </w:trPr>
        <w:tc>
          <w:tcPr>
            <w:tcW w:w="709" w:type="dxa"/>
            <w:tcBorders>
              <w:top w:val="dotted" w:sz="4" w:space="0" w:color="808080" w:themeColor="background1" w:themeShade="80"/>
              <w:bottom w:val="nil"/>
            </w:tcBorders>
          </w:tcPr>
          <w:p w14:paraId="18BB78EA" w14:textId="77777777" w:rsidR="0007549F" w:rsidRDefault="0007549F" w:rsidP="00DB5C6E">
            <w:pPr>
              <w:pStyle w:val="TableText"/>
            </w:pPr>
            <w:r>
              <w:t>28</w:t>
            </w:r>
          </w:p>
        </w:tc>
        <w:tc>
          <w:tcPr>
            <w:tcW w:w="2741" w:type="dxa"/>
            <w:tcBorders>
              <w:top w:val="dotted" w:sz="4" w:space="0" w:color="808080" w:themeColor="background1" w:themeShade="80"/>
              <w:bottom w:val="nil"/>
            </w:tcBorders>
          </w:tcPr>
          <w:p w14:paraId="6B1A61F3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nil"/>
            </w:tcBorders>
          </w:tcPr>
          <w:p w14:paraId="6E2CA947" w14:textId="77777777" w:rsidR="0007549F" w:rsidRPr="009756AD" w:rsidRDefault="0007549F" w:rsidP="00DB5C6E">
            <w:pPr>
              <w:pStyle w:val="TableText"/>
            </w:pPr>
          </w:p>
        </w:tc>
        <w:tc>
          <w:tcPr>
            <w:tcW w:w="2955" w:type="dxa"/>
            <w:tcBorders>
              <w:top w:val="dotted" w:sz="4" w:space="0" w:color="808080" w:themeColor="background1" w:themeShade="80"/>
              <w:bottom w:val="nil"/>
            </w:tcBorders>
          </w:tcPr>
          <w:p w14:paraId="4266E854" w14:textId="77777777" w:rsidR="0007549F" w:rsidRPr="009756AD" w:rsidRDefault="0007549F" w:rsidP="00DB5C6E">
            <w:pPr>
              <w:pStyle w:val="TableText"/>
            </w:pPr>
          </w:p>
        </w:tc>
      </w:tr>
    </w:tbl>
    <w:p w14:paraId="58F5F534" w14:textId="7D1E4781" w:rsidR="00B1133A" w:rsidRDefault="00B1133A" w:rsidP="00B1133A"/>
    <w:sectPr w:rsidR="00B1133A" w:rsidSect="00EB6BF2">
      <w:footerReference w:type="default" r:id="rId11"/>
      <w:pgSz w:w="12240" w:h="15840"/>
      <w:pgMar w:top="1080" w:right="1440" w:bottom="108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3CE24" w14:textId="77777777" w:rsidR="00992A47" w:rsidRDefault="00992A47" w:rsidP="002602A6">
      <w:r>
        <w:separator/>
      </w:r>
    </w:p>
    <w:p w14:paraId="18C832D1" w14:textId="77777777" w:rsidR="00992A47" w:rsidRDefault="00992A47" w:rsidP="002602A6"/>
    <w:p w14:paraId="53523971" w14:textId="77777777" w:rsidR="00992A47" w:rsidRDefault="00992A47"/>
    <w:p w14:paraId="147282C3" w14:textId="77777777" w:rsidR="00992A47" w:rsidRDefault="00992A47"/>
  </w:endnote>
  <w:endnote w:type="continuationSeparator" w:id="0">
    <w:p w14:paraId="4BA79BC8" w14:textId="77777777" w:rsidR="00992A47" w:rsidRDefault="00992A47" w:rsidP="002602A6">
      <w:r>
        <w:continuationSeparator/>
      </w:r>
    </w:p>
    <w:p w14:paraId="78102E3B" w14:textId="77777777" w:rsidR="00992A47" w:rsidRDefault="00992A47" w:rsidP="002602A6"/>
    <w:p w14:paraId="1FCA80D3" w14:textId="77777777" w:rsidR="00992A47" w:rsidRDefault="00992A47"/>
    <w:p w14:paraId="36BCEE01" w14:textId="77777777" w:rsidR="00992A47" w:rsidRDefault="00992A47"/>
  </w:endnote>
  <w:endnote w:type="continuationNotice" w:id="1">
    <w:p w14:paraId="6128C51C" w14:textId="77777777" w:rsidR="00992A47" w:rsidRDefault="00992A4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AA5F" w14:textId="77777777" w:rsidR="00A86F70" w:rsidRPr="00D91D1F" w:rsidRDefault="00992A47" w:rsidP="007200E1">
    <w:pPr>
      <w:pStyle w:val="afc"/>
      <w:jc w:val="center"/>
      <w:rPr>
        <w:rFonts w:asciiTheme="majorHAnsi" w:hAnsiTheme="majorHAnsi"/>
        <w:sz w:val="28"/>
        <w:u w:val="single"/>
      </w:rPr>
    </w:pPr>
    <w:sdt>
      <w:sdtPr>
        <w:id w:val="2135278616"/>
        <w:docPartObj>
          <w:docPartGallery w:val="Page Numbers (Bottom of Page)"/>
          <w:docPartUnique/>
        </w:docPartObj>
      </w:sdtPr>
      <w:sdtEndPr>
        <w:rPr>
          <w:rStyle w:val="40"/>
          <w:rFonts w:asciiTheme="majorHAnsi" w:hAnsiTheme="majorHAnsi"/>
          <w:sz w:val="28"/>
        </w:rPr>
      </w:sdtEndPr>
      <w:sdtContent>
        <w:r w:rsidR="008638B0" w:rsidRPr="0007549F">
          <w:rPr>
            <w:rStyle w:val="40"/>
          </w:rPr>
          <w:fldChar w:fldCharType="begin"/>
        </w:r>
        <w:r w:rsidR="008638B0" w:rsidRPr="0007549F">
          <w:rPr>
            <w:rStyle w:val="40"/>
          </w:rPr>
          <w:instrText xml:space="preserve"> PAGE   \* MERGEFORMAT </w:instrText>
        </w:r>
        <w:r w:rsidR="008638B0" w:rsidRPr="0007549F">
          <w:rPr>
            <w:rStyle w:val="40"/>
          </w:rPr>
          <w:fldChar w:fldCharType="separate"/>
        </w:r>
        <w:r w:rsidR="00B179BC">
          <w:rPr>
            <w:rStyle w:val="40"/>
            <w:noProof/>
          </w:rPr>
          <w:t>3</w:t>
        </w:r>
        <w:r w:rsidR="008638B0" w:rsidRPr="0007549F">
          <w:rPr>
            <w:rStyle w:val="4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6CC1" w14:textId="77777777" w:rsidR="00992A47" w:rsidRDefault="00992A47" w:rsidP="002602A6">
      <w:r>
        <w:separator/>
      </w:r>
    </w:p>
    <w:p w14:paraId="5B84EFAB" w14:textId="77777777" w:rsidR="00992A47" w:rsidRDefault="00992A47" w:rsidP="002602A6"/>
    <w:p w14:paraId="15EB5EDF" w14:textId="77777777" w:rsidR="00992A47" w:rsidRDefault="00992A47"/>
    <w:p w14:paraId="01A34C22" w14:textId="77777777" w:rsidR="00992A47" w:rsidRDefault="00992A47"/>
  </w:footnote>
  <w:footnote w:type="continuationSeparator" w:id="0">
    <w:p w14:paraId="22E6CCDF" w14:textId="77777777" w:rsidR="00992A47" w:rsidRDefault="00992A47" w:rsidP="002602A6">
      <w:r>
        <w:continuationSeparator/>
      </w:r>
    </w:p>
    <w:p w14:paraId="0B4E3A57" w14:textId="77777777" w:rsidR="00992A47" w:rsidRDefault="00992A47" w:rsidP="002602A6"/>
    <w:p w14:paraId="5320DF57" w14:textId="77777777" w:rsidR="00992A47" w:rsidRDefault="00992A47"/>
    <w:p w14:paraId="2F24EE3D" w14:textId="77777777" w:rsidR="00992A47" w:rsidRDefault="00992A47"/>
  </w:footnote>
  <w:footnote w:type="continuationNotice" w:id="1">
    <w:p w14:paraId="0D98AB04" w14:textId="77777777" w:rsidR="00992A47" w:rsidRDefault="00992A47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782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FAB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5CE3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DC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803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8CDE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4BAC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D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C1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60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A50"/>
    <w:multiLevelType w:val="hybridMultilevel"/>
    <w:tmpl w:val="239A254A"/>
    <w:lvl w:ilvl="0" w:tplc="3BFA5DE4">
      <w:start w:val="1"/>
      <w:numFmt w:val="bullet"/>
      <w:lvlText w:val="&gt;"/>
      <w:lvlJc w:val="left"/>
      <w:pPr>
        <w:ind w:left="72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840"/>
    <w:multiLevelType w:val="hybridMultilevel"/>
    <w:tmpl w:val="0CD252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A110AF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1883816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9C7354"/>
    <w:multiLevelType w:val="hybridMultilevel"/>
    <w:tmpl w:val="7EC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35C23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AA11CF3"/>
    <w:multiLevelType w:val="multilevel"/>
    <w:tmpl w:val="FD30D5D6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F6B44"/>
    <w:multiLevelType w:val="multilevel"/>
    <w:tmpl w:val="1F4850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0E169A3"/>
    <w:multiLevelType w:val="multilevel"/>
    <w:tmpl w:val="A7EA6C7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6A2FAC"/>
    <w:multiLevelType w:val="multilevel"/>
    <w:tmpl w:val="CA220B82"/>
    <w:lvl w:ilvl="0">
      <w:start w:val="1"/>
      <w:numFmt w:val="decimal"/>
      <w:pStyle w:val="WikiItem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none"/>
      </w:rPr>
    </w:lvl>
    <w:lvl w:ilvl="1">
      <w:start w:val="1"/>
      <w:numFmt w:val="none"/>
      <w:pStyle w:val="WikiEntry1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/>
        <w:i w:val="0"/>
        <w:sz w:val="24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Theme="majorHAnsi" w:hAnsiTheme="majorHAnsi" w:cs="Times New Roman" w:hint="default"/>
        <w:b/>
        <w:i w:val="0"/>
        <w:sz w:val="24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Theme="majorHAnsi" w:hAnsiTheme="majorHAnsi" w:hint="default"/>
        <w:b/>
        <w:i w:val="0"/>
        <w:sz w:val="24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Theme="majorHAnsi" w:hAnsiTheme="majorHAnsi" w:hint="default"/>
        <w:b/>
        <w:i w:val="0"/>
        <w:sz w:val="24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Theme="majorHAnsi" w:hAnsiTheme="majorHAnsi" w:hint="default"/>
        <w:b/>
        <w:i w:val="0"/>
        <w:sz w:val="24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Theme="majorHAnsi" w:hAnsiTheme="majorHAnsi" w:hint="default"/>
        <w:b/>
        <w:i w:val="0"/>
        <w:sz w:val="24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Theme="majorHAnsi" w:hAnsiTheme="majorHAnsi" w:hint="default"/>
        <w:b/>
        <w:i w:val="0"/>
        <w:sz w:val="24"/>
      </w:rPr>
    </w:lvl>
  </w:abstractNum>
  <w:abstractNum w:abstractNumId="20" w15:restartNumberingAfterBreak="0">
    <w:nsid w:val="371E4696"/>
    <w:multiLevelType w:val="hybridMultilevel"/>
    <w:tmpl w:val="D64A5602"/>
    <w:lvl w:ilvl="0" w:tplc="4AC6DDF0">
      <w:start w:val="8"/>
      <w:numFmt w:val="bullet"/>
      <w:lvlText w:val="&gt;"/>
      <w:lvlJc w:val="left"/>
      <w:pPr>
        <w:ind w:left="720" w:hanging="360"/>
      </w:pPr>
      <w:rPr>
        <w:rFonts w:ascii="Verdana" w:hAnsi="Verdana" w:cstheme="minorBidi"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B592A"/>
    <w:multiLevelType w:val="hybridMultilevel"/>
    <w:tmpl w:val="E1982D2A"/>
    <w:lvl w:ilvl="0" w:tplc="18F4939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980"/>
    <w:multiLevelType w:val="hybridMultilevel"/>
    <w:tmpl w:val="447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A8204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41D5C"/>
    <w:multiLevelType w:val="hybridMultilevel"/>
    <w:tmpl w:val="987A03DA"/>
    <w:lvl w:ilvl="0" w:tplc="0B4E1322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5B62F4"/>
    <w:multiLevelType w:val="hybridMultilevel"/>
    <w:tmpl w:val="2C424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5D5"/>
    <w:multiLevelType w:val="hybridMultilevel"/>
    <w:tmpl w:val="44B0A556"/>
    <w:lvl w:ilvl="0" w:tplc="FA5C31EA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3448E"/>
    <w:multiLevelType w:val="hybridMultilevel"/>
    <w:tmpl w:val="2CE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754427"/>
    <w:multiLevelType w:val="hybridMultilevel"/>
    <w:tmpl w:val="2182DC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9054E1"/>
    <w:multiLevelType w:val="hybridMultilevel"/>
    <w:tmpl w:val="11B00ED4"/>
    <w:lvl w:ilvl="0" w:tplc="784A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B426B"/>
    <w:multiLevelType w:val="multilevel"/>
    <w:tmpl w:val="649C125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0AA36DD"/>
    <w:multiLevelType w:val="hybridMultilevel"/>
    <w:tmpl w:val="1A021A9C"/>
    <w:lvl w:ilvl="0" w:tplc="491C44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538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E45890"/>
    <w:multiLevelType w:val="hybridMultilevel"/>
    <w:tmpl w:val="717C0910"/>
    <w:lvl w:ilvl="0" w:tplc="3BFA5DE4">
      <w:start w:val="1"/>
      <w:numFmt w:val="bullet"/>
      <w:lvlText w:val="&gt;"/>
      <w:lvlJc w:val="left"/>
      <w:pPr>
        <w:ind w:left="1080" w:hanging="360"/>
      </w:pPr>
      <w:rPr>
        <w:rFonts w:asciiTheme="majorHAnsi" w:hAnsiTheme="majorHAnsi" w:cs="Times New Roman" w:hint="default"/>
        <w:b w:val="0"/>
        <w:i w:val="0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1403F1"/>
    <w:multiLevelType w:val="multilevel"/>
    <w:tmpl w:val="0CD25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144EF4"/>
    <w:multiLevelType w:val="multilevel"/>
    <w:tmpl w:val="237245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bullet"/>
      <w:lvlText w:val="&gt;"/>
      <w:lvlJc w:val="left"/>
      <w:pPr>
        <w:ind w:left="1080" w:hanging="360"/>
      </w:pPr>
      <w:rPr>
        <w:rFonts w:ascii="Verdana" w:hAnsi="Verdana" w:hint="default"/>
        <w:b w:val="0"/>
        <w:i w:val="0"/>
        <w:sz w:val="22"/>
      </w:rPr>
    </w:lvl>
    <w:lvl w:ilvl="3">
      <w:start w:val="1"/>
      <w:numFmt w:val="bullet"/>
      <w:lvlText w:val="&gt;"/>
      <w:lvlJc w:val="left"/>
      <w:pPr>
        <w:ind w:left="1440" w:hanging="360"/>
      </w:pPr>
      <w:rPr>
        <w:rFonts w:ascii="Verdana" w:hAnsi="Verdana" w:hint="default"/>
      </w:rPr>
    </w:lvl>
    <w:lvl w:ilvl="4">
      <w:start w:val="1"/>
      <w:numFmt w:val="bullet"/>
      <w:lvlText w:val="&gt;"/>
      <w:lvlJc w:val="left"/>
      <w:pPr>
        <w:ind w:left="1800" w:hanging="360"/>
      </w:pPr>
      <w:rPr>
        <w:rFonts w:ascii="Verdana" w:hAnsi="Verdana" w:hint="default"/>
      </w:rPr>
    </w:lvl>
    <w:lvl w:ilvl="5">
      <w:start w:val="1"/>
      <w:numFmt w:val="bullet"/>
      <w:lvlText w:val="&gt;"/>
      <w:lvlJc w:val="left"/>
      <w:pPr>
        <w:ind w:left="2160" w:hanging="360"/>
      </w:pPr>
      <w:rPr>
        <w:rFonts w:ascii="Verdana" w:hAnsi="Verdana" w:hint="default"/>
      </w:rPr>
    </w:lvl>
    <w:lvl w:ilvl="6">
      <w:start w:val="1"/>
      <w:numFmt w:val="bullet"/>
      <w:lvlText w:val="&gt;"/>
      <w:lvlJc w:val="left"/>
      <w:pPr>
        <w:ind w:left="2520" w:hanging="360"/>
      </w:pPr>
      <w:rPr>
        <w:rFonts w:ascii="Verdana" w:hAnsi="Verdana" w:hint="default"/>
      </w:rPr>
    </w:lvl>
    <w:lvl w:ilvl="7">
      <w:start w:val="1"/>
      <w:numFmt w:val="bullet"/>
      <w:lvlText w:val="&gt;"/>
      <w:lvlJc w:val="left"/>
      <w:pPr>
        <w:ind w:left="2880" w:hanging="360"/>
      </w:pPr>
      <w:rPr>
        <w:rFonts w:ascii="Verdana" w:hAnsi="Verdana" w:hint="default"/>
      </w:rPr>
    </w:lvl>
    <w:lvl w:ilvl="8">
      <w:start w:val="1"/>
      <w:numFmt w:val="bullet"/>
      <w:lvlText w:val="&gt;"/>
      <w:lvlJc w:val="left"/>
      <w:pPr>
        <w:ind w:left="3240" w:hanging="360"/>
      </w:pPr>
      <w:rPr>
        <w:rFonts w:ascii="Verdana" w:hAnsi="Verdana" w:hint="default"/>
      </w:rPr>
    </w:lvl>
  </w:abstractNum>
  <w:abstractNum w:abstractNumId="34" w15:restartNumberingAfterBreak="0">
    <w:nsid w:val="76AD2C6D"/>
    <w:multiLevelType w:val="hybridMultilevel"/>
    <w:tmpl w:val="4B3A3CBA"/>
    <w:lvl w:ilvl="0" w:tplc="E00A76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D679E"/>
    <w:multiLevelType w:val="multilevel"/>
    <w:tmpl w:val="4F8E8E2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4"/>
        <w:u w:val="words"/>
      </w:rPr>
    </w:lvl>
    <w:lvl w:ilvl="1">
      <w:start w:val="1"/>
      <w:numFmt w:val="none"/>
      <w:lvlText w:val="&gt;"/>
      <w:lvlJc w:val="left"/>
      <w:pPr>
        <w:ind w:left="720" w:hanging="36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ajorHAnsi" w:hAnsiTheme="majorHAnsi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A6958AF"/>
    <w:multiLevelType w:val="hybridMultilevel"/>
    <w:tmpl w:val="E7A89A4E"/>
    <w:lvl w:ilvl="0" w:tplc="E812BD34">
      <w:start w:val="1"/>
      <w:numFmt w:val="bullet"/>
      <w:lvlText w:val="&gt;"/>
      <w:lvlJc w:val="left"/>
      <w:pPr>
        <w:ind w:left="720" w:hanging="360"/>
      </w:pPr>
      <w:rPr>
        <w:rFonts w:ascii="Verdana" w:hAnsi="Verdana" w:hint="default"/>
        <w:b/>
        <w:i w:val="0"/>
        <w:color w:val="FFFFFF" w:themeColor="background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1255">
    <w:abstractNumId w:val="28"/>
  </w:num>
  <w:num w:numId="2" w16cid:durableId="1034112364">
    <w:abstractNumId w:val="21"/>
  </w:num>
  <w:num w:numId="3" w16cid:durableId="1853060683">
    <w:abstractNumId w:val="24"/>
  </w:num>
  <w:num w:numId="4" w16cid:durableId="1173951662">
    <w:abstractNumId w:val="13"/>
  </w:num>
  <w:num w:numId="5" w16cid:durableId="1152140521">
    <w:abstractNumId w:val="17"/>
  </w:num>
  <w:num w:numId="6" w16cid:durableId="2026133535">
    <w:abstractNumId w:val="9"/>
  </w:num>
  <w:num w:numId="7" w16cid:durableId="871192280">
    <w:abstractNumId w:val="7"/>
  </w:num>
  <w:num w:numId="8" w16cid:durableId="727922928">
    <w:abstractNumId w:val="6"/>
  </w:num>
  <w:num w:numId="9" w16cid:durableId="1194925770">
    <w:abstractNumId w:val="5"/>
  </w:num>
  <w:num w:numId="10" w16cid:durableId="1220358294">
    <w:abstractNumId w:val="4"/>
  </w:num>
  <w:num w:numId="11" w16cid:durableId="140192560">
    <w:abstractNumId w:val="8"/>
  </w:num>
  <w:num w:numId="12" w16cid:durableId="866792256">
    <w:abstractNumId w:val="3"/>
  </w:num>
  <w:num w:numId="13" w16cid:durableId="1134761877">
    <w:abstractNumId w:val="2"/>
  </w:num>
  <w:num w:numId="14" w16cid:durableId="1432894887">
    <w:abstractNumId w:val="1"/>
  </w:num>
  <w:num w:numId="15" w16cid:durableId="1227184850">
    <w:abstractNumId w:val="0"/>
  </w:num>
  <w:num w:numId="16" w16cid:durableId="1662737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3647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54467419">
    <w:abstractNumId w:val="30"/>
  </w:num>
  <w:num w:numId="19" w16cid:durableId="2066291087">
    <w:abstractNumId w:val="29"/>
  </w:num>
  <w:num w:numId="20" w16cid:durableId="677543409">
    <w:abstractNumId w:val="19"/>
  </w:num>
  <w:num w:numId="21" w16cid:durableId="1029912905">
    <w:abstractNumId w:val="25"/>
  </w:num>
  <w:num w:numId="22" w16cid:durableId="1169295602">
    <w:abstractNumId w:val="35"/>
  </w:num>
  <w:num w:numId="23" w16cid:durableId="1878153679">
    <w:abstractNumId w:val="15"/>
  </w:num>
  <w:num w:numId="24" w16cid:durableId="2038777816">
    <w:abstractNumId w:val="20"/>
  </w:num>
  <w:num w:numId="25" w16cid:durableId="1589189317">
    <w:abstractNumId w:val="36"/>
  </w:num>
  <w:num w:numId="26" w16cid:durableId="767770946">
    <w:abstractNumId w:val="18"/>
  </w:num>
  <w:num w:numId="27" w16cid:durableId="15292212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35504410">
    <w:abstractNumId w:val="12"/>
  </w:num>
  <w:num w:numId="29" w16cid:durableId="125124541">
    <w:abstractNumId w:val="33"/>
  </w:num>
  <w:num w:numId="30" w16cid:durableId="982348587">
    <w:abstractNumId w:val="10"/>
  </w:num>
  <w:num w:numId="31" w16cid:durableId="2125036971">
    <w:abstractNumId w:val="34"/>
  </w:num>
  <w:num w:numId="32" w16cid:durableId="514156522">
    <w:abstractNumId w:val="31"/>
  </w:num>
  <w:num w:numId="33" w16cid:durableId="1913617475">
    <w:abstractNumId w:val="26"/>
  </w:num>
  <w:num w:numId="34" w16cid:durableId="1366172458">
    <w:abstractNumId w:val="14"/>
  </w:num>
  <w:num w:numId="35" w16cid:durableId="1681928858">
    <w:abstractNumId w:val="11"/>
  </w:num>
  <w:num w:numId="36" w16cid:durableId="1175075583">
    <w:abstractNumId w:val="32"/>
  </w:num>
  <w:num w:numId="37" w16cid:durableId="1388140289">
    <w:abstractNumId w:val="22"/>
  </w:num>
  <w:num w:numId="38" w16cid:durableId="1921676858">
    <w:abstractNumId w:val="23"/>
  </w:num>
  <w:num w:numId="39" w16cid:durableId="33778757">
    <w:abstractNumId w:val="27"/>
  </w:num>
  <w:num w:numId="40" w16cid:durableId="9107693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BE"/>
    <w:rsid w:val="00004B20"/>
    <w:rsid w:val="000054B3"/>
    <w:rsid w:val="00005AED"/>
    <w:rsid w:val="00016FD9"/>
    <w:rsid w:val="0002531E"/>
    <w:rsid w:val="00027F1B"/>
    <w:rsid w:val="000323EE"/>
    <w:rsid w:val="000351EB"/>
    <w:rsid w:val="000401A2"/>
    <w:rsid w:val="00061198"/>
    <w:rsid w:val="00062FF0"/>
    <w:rsid w:val="000675BE"/>
    <w:rsid w:val="0007430B"/>
    <w:rsid w:val="0007549F"/>
    <w:rsid w:val="0007592B"/>
    <w:rsid w:val="00096750"/>
    <w:rsid w:val="000A3022"/>
    <w:rsid w:val="000A3AC6"/>
    <w:rsid w:val="000D5A58"/>
    <w:rsid w:val="000E149A"/>
    <w:rsid w:val="000F3A87"/>
    <w:rsid w:val="000F45B1"/>
    <w:rsid w:val="00102BAD"/>
    <w:rsid w:val="0012114E"/>
    <w:rsid w:val="001257BA"/>
    <w:rsid w:val="00153EAC"/>
    <w:rsid w:val="00154431"/>
    <w:rsid w:val="001567CC"/>
    <w:rsid w:val="001809AA"/>
    <w:rsid w:val="00182F38"/>
    <w:rsid w:val="001867BC"/>
    <w:rsid w:val="0019029D"/>
    <w:rsid w:val="001902D3"/>
    <w:rsid w:val="001A21B3"/>
    <w:rsid w:val="001A221C"/>
    <w:rsid w:val="001A503F"/>
    <w:rsid w:val="001B5A0E"/>
    <w:rsid w:val="001C4E06"/>
    <w:rsid w:val="001C5646"/>
    <w:rsid w:val="001C6943"/>
    <w:rsid w:val="001E5C84"/>
    <w:rsid w:val="00234190"/>
    <w:rsid w:val="00244231"/>
    <w:rsid w:val="00253AE6"/>
    <w:rsid w:val="00255FB5"/>
    <w:rsid w:val="00256B1D"/>
    <w:rsid w:val="002602A6"/>
    <w:rsid w:val="00261481"/>
    <w:rsid w:val="002A2F72"/>
    <w:rsid w:val="002A78F8"/>
    <w:rsid w:val="002C0AAD"/>
    <w:rsid w:val="002C476C"/>
    <w:rsid w:val="002C505B"/>
    <w:rsid w:val="002C5507"/>
    <w:rsid w:val="002D5EBD"/>
    <w:rsid w:val="002E79C6"/>
    <w:rsid w:val="00312E14"/>
    <w:rsid w:val="00314444"/>
    <w:rsid w:val="003336E4"/>
    <w:rsid w:val="003539A9"/>
    <w:rsid w:val="00363680"/>
    <w:rsid w:val="00391ABD"/>
    <w:rsid w:val="003967BB"/>
    <w:rsid w:val="003B054B"/>
    <w:rsid w:val="003C0B1B"/>
    <w:rsid w:val="003C6A82"/>
    <w:rsid w:val="003E394D"/>
    <w:rsid w:val="004010D1"/>
    <w:rsid w:val="00410E2B"/>
    <w:rsid w:val="004146CF"/>
    <w:rsid w:val="00415547"/>
    <w:rsid w:val="0042189F"/>
    <w:rsid w:val="004340EA"/>
    <w:rsid w:val="004526D7"/>
    <w:rsid w:val="0045538D"/>
    <w:rsid w:val="0049126D"/>
    <w:rsid w:val="00496B7C"/>
    <w:rsid w:val="004A7EA3"/>
    <w:rsid w:val="004C21FD"/>
    <w:rsid w:val="004F7727"/>
    <w:rsid w:val="00502E59"/>
    <w:rsid w:val="00505665"/>
    <w:rsid w:val="00507776"/>
    <w:rsid w:val="005A560B"/>
    <w:rsid w:val="005B14BE"/>
    <w:rsid w:val="005B57C1"/>
    <w:rsid w:val="005C02EC"/>
    <w:rsid w:val="005F3FDB"/>
    <w:rsid w:val="00600DF4"/>
    <w:rsid w:val="0061146E"/>
    <w:rsid w:val="0063425A"/>
    <w:rsid w:val="00635484"/>
    <w:rsid w:val="00636002"/>
    <w:rsid w:val="0063699B"/>
    <w:rsid w:val="00642E72"/>
    <w:rsid w:val="00643F7D"/>
    <w:rsid w:val="00693FB7"/>
    <w:rsid w:val="006B3089"/>
    <w:rsid w:val="006E57A7"/>
    <w:rsid w:val="006F6801"/>
    <w:rsid w:val="00704735"/>
    <w:rsid w:val="00714571"/>
    <w:rsid w:val="007200E1"/>
    <w:rsid w:val="00721920"/>
    <w:rsid w:val="00727B91"/>
    <w:rsid w:val="0074347F"/>
    <w:rsid w:val="0075774F"/>
    <w:rsid w:val="007B1225"/>
    <w:rsid w:val="007B2DA3"/>
    <w:rsid w:val="007C2076"/>
    <w:rsid w:val="007F427C"/>
    <w:rsid w:val="00803A7E"/>
    <w:rsid w:val="008047D7"/>
    <w:rsid w:val="00806AFB"/>
    <w:rsid w:val="008168C8"/>
    <w:rsid w:val="008223EA"/>
    <w:rsid w:val="00832DA9"/>
    <w:rsid w:val="00834BCB"/>
    <w:rsid w:val="00835F33"/>
    <w:rsid w:val="008426F6"/>
    <w:rsid w:val="008457F0"/>
    <w:rsid w:val="00847D5C"/>
    <w:rsid w:val="00853849"/>
    <w:rsid w:val="008545EE"/>
    <w:rsid w:val="00856F65"/>
    <w:rsid w:val="008638B0"/>
    <w:rsid w:val="008653EA"/>
    <w:rsid w:val="00876407"/>
    <w:rsid w:val="00884234"/>
    <w:rsid w:val="00885BD5"/>
    <w:rsid w:val="00891A49"/>
    <w:rsid w:val="008A3FB6"/>
    <w:rsid w:val="008B4BAA"/>
    <w:rsid w:val="008E3B87"/>
    <w:rsid w:val="008F15B0"/>
    <w:rsid w:val="008F17FD"/>
    <w:rsid w:val="008F5CD7"/>
    <w:rsid w:val="009067AA"/>
    <w:rsid w:val="00931245"/>
    <w:rsid w:val="00937DCA"/>
    <w:rsid w:val="009545C1"/>
    <w:rsid w:val="00960B09"/>
    <w:rsid w:val="00971565"/>
    <w:rsid w:val="00971B98"/>
    <w:rsid w:val="00975076"/>
    <w:rsid w:val="009756AD"/>
    <w:rsid w:val="0098068B"/>
    <w:rsid w:val="00992A47"/>
    <w:rsid w:val="00993556"/>
    <w:rsid w:val="009A5F26"/>
    <w:rsid w:val="009B59D9"/>
    <w:rsid w:val="009C59BB"/>
    <w:rsid w:val="009C59EB"/>
    <w:rsid w:val="009C5CBB"/>
    <w:rsid w:val="009C6E6A"/>
    <w:rsid w:val="009D26DD"/>
    <w:rsid w:val="009E1385"/>
    <w:rsid w:val="00A10826"/>
    <w:rsid w:val="00A1715F"/>
    <w:rsid w:val="00A30307"/>
    <w:rsid w:val="00A34FEC"/>
    <w:rsid w:val="00A84AF0"/>
    <w:rsid w:val="00A86F63"/>
    <w:rsid w:val="00A86F70"/>
    <w:rsid w:val="00AA638C"/>
    <w:rsid w:val="00AB3245"/>
    <w:rsid w:val="00AB520C"/>
    <w:rsid w:val="00AB646B"/>
    <w:rsid w:val="00AD1E23"/>
    <w:rsid w:val="00AD6D69"/>
    <w:rsid w:val="00AF2B79"/>
    <w:rsid w:val="00B07F65"/>
    <w:rsid w:val="00B1133A"/>
    <w:rsid w:val="00B179BC"/>
    <w:rsid w:val="00B30AE3"/>
    <w:rsid w:val="00B33EBE"/>
    <w:rsid w:val="00B65B2B"/>
    <w:rsid w:val="00B867DE"/>
    <w:rsid w:val="00B86FEE"/>
    <w:rsid w:val="00B93C89"/>
    <w:rsid w:val="00BC15A7"/>
    <w:rsid w:val="00BC1988"/>
    <w:rsid w:val="00BD13D8"/>
    <w:rsid w:val="00BE2139"/>
    <w:rsid w:val="00BF1273"/>
    <w:rsid w:val="00C266B7"/>
    <w:rsid w:val="00C43C78"/>
    <w:rsid w:val="00C4665B"/>
    <w:rsid w:val="00C75D68"/>
    <w:rsid w:val="00CB102F"/>
    <w:rsid w:val="00CC27E9"/>
    <w:rsid w:val="00CD01CC"/>
    <w:rsid w:val="00CD40D6"/>
    <w:rsid w:val="00CE7B67"/>
    <w:rsid w:val="00D00ABC"/>
    <w:rsid w:val="00D21330"/>
    <w:rsid w:val="00D432B7"/>
    <w:rsid w:val="00D45030"/>
    <w:rsid w:val="00D60E3C"/>
    <w:rsid w:val="00D6503D"/>
    <w:rsid w:val="00D82997"/>
    <w:rsid w:val="00D8605F"/>
    <w:rsid w:val="00D91D1F"/>
    <w:rsid w:val="00D91E60"/>
    <w:rsid w:val="00DB2F5C"/>
    <w:rsid w:val="00DB5C6E"/>
    <w:rsid w:val="00DB66DE"/>
    <w:rsid w:val="00DC2B77"/>
    <w:rsid w:val="00DC6D18"/>
    <w:rsid w:val="00DD0228"/>
    <w:rsid w:val="00DE79B4"/>
    <w:rsid w:val="00DF70B1"/>
    <w:rsid w:val="00E31842"/>
    <w:rsid w:val="00E42AF7"/>
    <w:rsid w:val="00E436CD"/>
    <w:rsid w:val="00E70F24"/>
    <w:rsid w:val="00E957AC"/>
    <w:rsid w:val="00EB5403"/>
    <w:rsid w:val="00EB6BF2"/>
    <w:rsid w:val="00ED3D76"/>
    <w:rsid w:val="00ED44C1"/>
    <w:rsid w:val="00EE0538"/>
    <w:rsid w:val="00EE0DF5"/>
    <w:rsid w:val="00EF4389"/>
    <w:rsid w:val="00EF4BE1"/>
    <w:rsid w:val="00F12922"/>
    <w:rsid w:val="00F23379"/>
    <w:rsid w:val="00F3069F"/>
    <w:rsid w:val="00F462BE"/>
    <w:rsid w:val="00F5500E"/>
    <w:rsid w:val="00F657C3"/>
    <w:rsid w:val="00F87713"/>
    <w:rsid w:val="00F9608F"/>
    <w:rsid w:val="00FA71AB"/>
    <w:rsid w:val="00FB5E54"/>
    <w:rsid w:val="00FF18C3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0A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 w:unhideWhenUsed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6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43C78"/>
    <w:pPr>
      <w:spacing w:before="240" w:line="240" w:lineRule="auto"/>
    </w:pPr>
    <w:rPr>
      <w:color w:val="000000" w:themeColor="text1"/>
    </w:rPr>
  </w:style>
  <w:style w:type="paragraph" w:styleId="1">
    <w:name w:val="heading 1"/>
    <w:basedOn w:val="a1"/>
    <w:next w:val="a1"/>
    <w:link w:val="10"/>
    <w:uiPriority w:val="3"/>
    <w:qFormat/>
    <w:rsid w:val="00C4665B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20">
    <w:name w:val="heading 2"/>
    <w:basedOn w:val="a1"/>
    <w:next w:val="a1"/>
    <w:link w:val="21"/>
    <w:uiPriority w:val="4"/>
    <w:qFormat/>
    <w:rsid w:val="00B07F6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paragraph" w:styleId="3">
    <w:name w:val="heading 3"/>
    <w:next w:val="a1"/>
    <w:link w:val="30"/>
    <w:uiPriority w:val="5"/>
    <w:qFormat/>
    <w:rsid w:val="00391ABD"/>
    <w:pPr>
      <w:spacing w:before="240" w:after="60" w:line="240" w:lineRule="auto"/>
      <w:outlineLvl w:val="2"/>
    </w:pPr>
    <w:rPr>
      <w:rFonts w:asciiTheme="majorHAnsi" w:hAnsiTheme="majorHAnsi"/>
      <w:b/>
      <w:color w:val="000000" w:themeColor="text1"/>
      <w:sz w:val="28"/>
      <w:u w:val="single"/>
    </w:rPr>
  </w:style>
  <w:style w:type="paragraph" w:styleId="4">
    <w:name w:val="heading 4"/>
    <w:next w:val="a1"/>
    <w:link w:val="40"/>
    <w:uiPriority w:val="6"/>
    <w:qFormat/>
    <w:rsid w:val="0049126D"/>
    <w:pPr>
      <w:spacing w:before="120" w:line="240" w:lineRule="auto"/>
      <w:outlineLvl w:val="3"/>
    </w:pPr>
    <w:rPr>
      <w:rFonts w:asciiTheme="majorHAnsi" w:hAnsiTheme="majorHAnsi"/>
      <w:color w:val="000000" w:themeColor="text1"/>
      <w:sz w:val="28"/>
    </w:rPr>
  </w:style>
  <w:style w:type="paragraph" w:styleId="5">
    <w:name w:val="heading 5"/>
    <w:basedOn w:val="a1"/>
    <w:next w:val="a1"/>
    <w:link w:val="50"/>
    <w:uiPriority w:val="7"/>
    <w:qFormat/>
    <w:rsid w:val="00F462BE"/>
    <w:pPr>
      <w:spacing w:before="40" w:after="120"/>
      <w:outlineLvl w:val="4"/>
    </w:pPr>
    <w:rPr>
      <w:color w:val="FFFFFF" w:themeColor="background1"/>
      <w:sz w:val="28"/>
    </w:rPr>
  </w:style>
  <w:style w:type="paragraph" w:styleId="6">
    <w:name w:val="heading 6"/>
    <w:basedOn w:val="a1"/>
    <w:next w:val="a1"/>
    <w:link w:val="60"/>
    <w:uiPriority w:val="9"/>
    <w:semiHidden/>
    <w:rsid w:val="0012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rsid w:val="0012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rsid w:val="0012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paragraph" w:styleId="9">
    <w:name w:val="heading 9"/>
    <w:basedOn w:val="a1"/>
    <w:next w:val="a1"/>
    <w:link w:val="90"/>
    <w:uiPriority w:val="9"/>
    <w:semiHidden/>
    <w:rsid w:val="0012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"/>
    <w:qFormat/>
    <w:rsid w:val="00F462BE"/>
    <w:pPr>
      <w:spacing w:after="360" w:line="204" w:lineRule="auto"/>
      <w:contextualSpacing/>
    </w:pPr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a6">
    <w:name w:val="标题 字符"/>
    <w:basedOn w:val="a2"/>
    <w:link w:val="a5"/>
    <w:uiPriority w:val="1"/>
    <w:rsid w:val="004A7EA3"/>
    <w:rPr>
      <w:rFonts w:asciiTheme="majorHAnsi" w:eastAsiaTheme="majorEastAsia" w:hAnsiTheme="majorHAnsi" w:cstheme="majorBidi"/>
      <w:smallCaps/>
      <w:color w:val="212745" w:themeColor="text2"/>
      <w:spacing w:val="-15"/>
      <w:sz w:val="104"/>
      <w:szCs w:val="72"/>
    </w:rPr>
  </w:style>
  <w:style w:type="character" w:customStyle="1" w:styleId="10">
    <w:name w:val="标题 1 字符"/>
    <w:basedOn w:val="a2"/>
    <w:link w:val="1"/>
    <w:uiPriority w:val="3"/>
    <w:rsid w:val="00C4665B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21">
    <w:name w:val="标题 2 字符"/>
    <w:basedOn w:val="a2"/>
    <w:link w:val="20"/>
    <w:uiPriority w:val="4"/>
    <w:rsid w:val="00B07F65"/>
    <w:rPr>
      <w:rFonts w:asciiTheme="majorHAnsi" w:eastAsiaTheme="majorEastAsia" w:hAnsiTheme="majorHAnsi" w:cstheme="majorBidi"/>
      <w:b/>
      <w:color w:val="FFFFFF" w:themeColor="background1"/>
      <w:sz w:val="32"/>
      <w:szCs w:val="32"/>
      <w:u w:val="single"/>
    </w:rPr>
  </w:style>
  <w:style w:type="character" w:customStyle="1" w:styleId="30">
    <w:name w:val="标题 3 字符"/>
    <w:basedOn w:val="a2"/>
    <w:link w:val="3"/>
    <w:uiPriority w:val="5"/>
    <w:rsid w:val="00391ABD"/>
    <w:rPr>
      <w:rFonts w:asciiTheme="majorHAnsi" w:hAnsiTheme="majorHAnsi"/>
      <w:b/>
      <w:color w:val="000000" w:themeColor="text1"/>
      <w:sz w:val="28"/>
      <w:u w:val="single"/>
    </w:rPr>
  </w:style>
  <w:style w:type="character" w:customStyle="1" w:styleId="40">
    <w:name w:val="标题 4 字符"/>
    <w:basedOn w:val="a2"/>
    <w:link w:val="4"/>
    <w:uiPriority w:val="6"/>
    <w:rsid w:val="0049126D"/>
    <w:rPr>
      <w:rFonts w:asciiTheme="majorHAnsi" w:hAnsiTheme="majorHAnsi"/>
      <w:color w:val="000000" w:themeColor="text1"/>
      <w:sz w:val="28"/>
    </w:rPr>
  </w:style>
  <w:style w:type="character" w:customStyle="1" w:styleId="50">
    <w:name w:val="标题 5 字符"/>
    <w:basedOn w:val="a2"/>
    <w:link w:val="5"/>
    <w:uiPriority w:val="7"/>
    <w:rsid w:val="00F462BE"/>
    <w:rPr>
      <w:color w:val="FFFFFF" w:themeColor="background1"/>
      <w:sz w:val="28"/>
    </w:rPr>
  </w:style>
  <w:style w:type="character" w:customStyle="1" w:styleId="60">
    <w:name w:val="标题 6 字符"/>
    <w:basedOn w:val="a2"/>
    <w:link w:val="6"/>
    <w:uiPriority w:val="9"/>
    <w:semiHidden/>
    <w:rsid w:val="00B07F65"/>
    <w:rPr>
      <w:rFonts w:asciiTheme="majorHAnsi" w:eastAsiaTheme="majorEastAsia" w:hAnsiTheme="majorHAnsi" w:cstheme="majorBidi"/>
      <w:i/>
      <w:iCs/>
      <w:caps/>
      <w:color w:val="21306A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sid w:val="00B07F65"/>
    <w:rPr>
      <w:rFonts w:asciiTheme="majorHAnsi" w:eastAsiaTheme="majorEastAsia" w:hAnsiTheme="majorHAnsi" w:cstheme="majorBidi"/>
      <w:b/>
      <w:bCs/>
      <w:color w:val="21306A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rsid w:val="00B07F65"/>
    <w:rPr>
      <w:rFonts w:asciiTheme="majorHAnsi" w:eastAsiaTheme="majorEastAsia" w:hAnsiTheme="majorHAnsi" w:cstheme="majorBidi"/>
      <w:b/>
      <w:bCs/>
      <w:i/>
      <w:iCs/>
      <w:color w:val="21306A" w:themeColor="accent1" w:themeShade="80"/>
    </w:rPr>
  </w:style>
  <w:style w:type="character" w:customStyle="1" w:styleId="90">
    <w:name w:val="标题 9 字符"/>
    <w:basedOn w:val="a2"/>
    <w:link w:val="9"/>
    <w:uiPriority w:val="9"/>
    <w:semiHidden/>
    <w:rsid w:val="00B07F65"/>
    <w:rPr>
      <w:rFonts w:asciiTheme="majorHAnsi" w:eastAsiaTheme="majorEastAsia" w:hAnsiTheme="majorHAnsi" w:cstheme="majorBidi"/>
      <w:i/>
      <w:iCs/>
      <w:color w:val="21306A" w:themeColor="accent1" w:themeShade="80"/>
    </w:rPr>
  </w:style>
  <w:style w:type="paragraph" w:styleId="a7">
    <w:name w:val="caption"/>
    <w:basedOn w:val="a1"/>
    <w:next w:val="a1"/>
    <w:uiPriority w:val="35"/>
    <w:semiHidden/>
    <w:qFormat/>
    <w:rsid w:val="001257BA"/>
    <w:rPr>
      <w:b/>
      <w:bCs/>
      <w:smallCaps/>
      <w:color w:val="212745" w:themeColor="text2"/>
    </w:rPr>
  </w:style>
  <w:style w:type="paragraph" w:styleId="a8">
    <w:name w:val="Subtitle"/>
    <w:basedOn w:val="a1"/>
    <w:next w:val="a1"/>
    <w:link w:val="a9"/>
    <w:uiPriority w:val="16"/>
    <w:semiHidden/>
    <w:rsid w:val="001257BA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a9">
    <w:name w:val="副标题 字符"/>
    <w:basedOn w:val="a2"/>
    <w:link w:val="a8"/>
    <w:uiPriority w:val="16"/>
    <w:semiHidden/>
    <w:rsid w:val="00B07F65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aa">
    <w:name w:val="Strong"/>
    <w:basedOn w:val="a2"/>
    <w:uiPriority w:val="22"/>
    <w:semiHidden/>
    <w:rsid w:val="001257BA"/>
    <w:rPr>
      <w:b/>
      <w:bCs/>
    </w:rPr>
  </w:style>
  <w:style w:type="character" w:styleId="ab">
    <w:name w:val="Emphasis"/>
    <w:basedOn w:val="a2"/>
    <w:uiPriority w:val="20"/>
    <w:semiHidden/>
    <w:rsid w:val="001257BA"/>
    <w:rPr>
      <w:i/>
      <w:iCs/>
    </w:rPr>
  </w:style>
  <w:style w:type="paragraph" w:styleId="ac">
    <w:name w:val="No Spacing"/>
    <w:uiPriority w:val="1"/>
    <w:semiHidden/>
    <w:rsid w:val="001257BA"/>
    <w:pPr>
      <w:spacing w:after="0" w:line="240" w:lineRule="auto"/>
    </w:pPr>
  </w:style>
  <w:style w:type="paragraph" w:styleId="ad">
    <w:name w:val="Quote"/>
    <w:basedOn w:val="a1"/>
    <w:next w:val="a1"/>
    <w:link w:val="ae"/>
    <w:uiPriority w:val="29"/>
    <w:semiHidden/>
    <w:rsid w:val="001257BA"/>
    <w:pPr>
      <w:spacing w:before="120" w:after="120"/>
      <w:ind w:left="720"/>
    </w:pPr>
    <w:rPr>
      <w:color w:val="212745" w:themeColor="text2"/>
      <w:sz w:val="24"/>
      <w:szCs w:val="24"/>
    </w:rPr>
  </w:style>
  <w:style w:type="character" w:customStyle="1" w:styleId="ae">
    <w:name w:val="引用 字符"/>
    <w:basedOn w:val="a2"/>
    <w:link w:val="ad"/>
    <w:uiPriority w:val="29"/>
    <w:semiHidden/>
    <w:rsid w:val="00B07F65"/>
    <w:rPr>
      <w:color w:val="212745" w:themeColor="text2"/>
      <w:sz w:val="24"/>
      <w:szCs w:val="24"/>
    </w:rPr>
  </w:style>
  <w:style w:type="paragraph" w:styleId="af">
    <w:name w:val="Intense Quote"/>
    <w:basedOn w:val="a1"/>
    <w:next w:val="a1"/>
    <w:link w:val="af0"/>
    <w:uiPriority w:val="30"/>
    <w:semiHidden/>
    <w:rsid w:val="001257BA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customStyle="1" w:styleId="af0">
    <w:name w:val="明显引用 字符"/>
    <w:basedOn w:val="a2"/>
    <w:link w:val="af"/>
    <w:uiPriority w:val="30"/>
    <w:semiHidden/>
    <w:rsid w:val="00B07F65"/>
    <w:rPr>
      <w:rFonts w:asciiTheme="majorHAnsi" w:eastAsiaTheme="majorEastAsia" w:hAnsiTheme="majorHAnsi" w:cstheme="majorBidi"/>
      <w:color w:val="212745" w:themeColor="text2"/>
      <w:spacing w:val="-6"/>
      <w:sz w:val="32"/>
      <w:szCs w:val="32"/>
    </w:rPr>
  </w:style>
  <w:style w:type="character" w:styleId="af1">
    <w:name w:val="Subtle Emphasis"/>
    <w:basedOn w:val="a2"/>
    <w:uiPriority w:val="19"/>
    <w:semiHidden/>
    <w:rsid w:val="001257BA"/>
    <w:rPr>
      <w:i/>
      <w:iCs/>
      <w:color w:val="595959" w:themeColor="text1" w:themeTint="A6"/>
    </w:rPr>
  </w:style>
  <w:style w:type="character" w:styleId="af2">
    <w:name w:val="Intense Emphasis"/>
    <w:basedOn w:val="a2"/>
    <w:uiPriority w:val="21"/>
    <w:semiHidden/>
    <w:rsid w:val="001257BA"/>
    <w:rPr>
      <w:b/>
      <w:bCs/>
      <w:i/>
      <w:iCs/>
    </w:rPr>
  </w:style>
  <w:style w:type="character" w:styleId="af3">
    <w:name w:val="Subtle Reference"/>
    <w:basedOn w:val="a2"/>
    <w:uiPriority w:val="31"/>
    <w:semiHidden/>
    <w:rsid w:val="001257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Intense Reference"/>
    <w:basedOn w:val="a2"/>
    <w:uiPriority w:val="32"/>
    <w:semiHidden/>
    <w:rsid w:val="001257BA"/>
    <w:rPr>
      <w:b/>
      <w:bCs/>
      <w:smallCaps/>
      <w:color w:val="212745" w:themeColor="text2"/>
      <w:u w:val="single"/>
    </w:rPr>
  </w:style>
  <w:style w:type="character" w:styleId="af5">
    <w:name w:val="Book Title"/>
    <w:basedOn w:val="a2"/>
    <w:uiPriority w:val="33"/>
    <w:semiHidden/>
    <w:rsid w:val="001257BA"/>
    <w:rPr>
      <w:b/>
      <w:bCs/>
      <w:smallCaps/>
      <w:spacing w:val="10"/>
    </w:rPr>
  </w:style>
  <w:style w:type="paragraph" w:styleId="TOC">
    <w:name w:val="TOC Heading"/>
    <w:basedOn w:val="1"/>
    <w:next w:val="a1"/>
    <w:uiPriority w:val="39"/>
    <w:semiHidden/>
    <w:qFormat/>
    <w:rsid w:val="001257BA"/>
    <w:pPr>
      <w:outlineLvl w:val="9"/>
    </w:pPr>
  </w:style>
  <w:style w:type="character" w:styleId="af6">
    <w:name w:val="Placeholder Text"/>
    <w:basedOn w:val="a2"/>
    <w:uiPriority w:val="99"/>
    <w:semiHidden/>
    <w:rsid w:val="001257BA"/>
    <w:rPr>
      <w:color w:val="808080"/>
    </w:rPr>
  </w:style>
  <w:style w:type="table" w:styleId="af7">
    <w:name w:val="Table Grid"/>
    <w:basedOn w:val="a3"/>
    <w:uiPriority w:val="39"/>
    <w:rsid w:val="002C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Grid Table 3"/>
    <w:basedOn w:val="a3"/>
    <w:uiPriority w:val="48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1">
    <w:name w:val="Grid Table 5 Dark"/>
    <w:basedOn w:val="a3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5-2">
    <w:name w:val="Grid Table 5 Dark Accent 2"/>
    <w:basedOn w:val="a3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5-3">
    <w:name w:val="Grid Table 5 Dark Accent 3"/>
    <w:basedOn w:val="a3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5-5">
    <w:name w:val="Grid Table 5 Dark Accent 5"/>
    <w:basedOn w:val="a3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5-6">
    <w:name w:val="Grid Table 5 Dark Accent 6"/>
    <w:basedOn w:val="a3"/>
    <w:uiPriority w:val="50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11">
    <w:name w:val="Grid Table 1 Light"/>
    <w:basedOn w:val="a3"/>
    <w:uiPriority w:val="46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Grid Table 4"/>
    <w:basedOn w:val="a3"/>
    <w:uiPriority w:val="49"/>
    <w:rsid w:val="002C55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alendar1">
    <w:name w:val="Calendar 1"/>
    <w:basedOn w:val="a3"/>
    <w:uiPriority w:val="99"/>
    <w:qFormat/>
    <w:rsid w:val="0049126D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f8">
    <w:name w:val="List Paragraph"/>
    <w:basedOn w:val="a1"/>
    <w:uiPriority w:val="9"/>
    <w:qFormat/>
    <w:rsid w:val="004A7EA3"/>
    <w:pPr>
      <w:spacing w:after="360"/>
      <w:ind w:left="720"/>
      <w:contextualSpacing/>
    </w:pPr>
    <w:rPr>
      <w:rFonts w:eastAsiaTheme="minorHAnsi"/>
    </w:rPr>
  </w:style>
  <w:style w:type="character" w:styleId="af9">
    <w:name w:val="Hyperlink"/>
    <w:basedOn w:val="a2"/>
    <w:uiPriority w:val="99"/>
    <w:rsid w:val="002A78F8"/>
    <w:rPr>
      <w:color w:val="236B58" w:themeColor="hyperlink"/>
      <w:u w:val="single"/>
    </w:rPr>
  </w:style>
  <w:style w:type="paragraph" w:styleId="afa">
    <w:name w:val="header"/>
    <w:basedOn w:val="a1"/>
    <w:link w:val="afb"/>
    <w:uiPriority w:val="99"/>
    <w:semiHidden/>
    <w:rsid w:val="008F15B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afb">
    <w:name w:val="页眉 字符"/>
    <w:basedOn w:val="a2"/>
    <w:link w:val="afa"/>
    <w:uiPriority w:val="99"/>
    <w:semiHidden/>
    <w:rsid w:val="00B07F65"/>
    <w:rPr>
      <w:color w:val="000000" w:themeColor="text1"/>
    </w:rPr>
  </w:style>
  <w:style w:type="paragraph" w:styleId="afc">
    <w:name w:val="footer"/>
    <w:basedOn w:val="a1"/>
    <w:link w:val="afd"/>
    <w:uiPriority w:val="99"/>
    <w:semiHidden/>
    <w:qFormat/>
    <w:rsid w:val="008F17FD"/>
    <w:pPr>
      <w:tabs>
        <w:tab w:val="center" w:pos="4680"/>
        <w:tab w:val="right" w:pos="9360"/>
      </w:tabs>
      <w:spacing w:after="0"/>
    </w:pPr>
  </w:style>
  <w:style w:type="character" w:customStyle="1" w:styleId="afd">
    <w:name w:val="页脚 字符"/>
    <w:basedOn w:val="a2"/>
    <w:link w:val="afc"/>
    <w:uiPriority w:val="99"/>
    <w:semiHidden/>
    <w:rsid w:val="00B07F65"/>
    <w:rPr>
      <w:color w:val="000000" w:themeColor="text1"/>
    </w:rPr>
  </w:style>
  <w:style w:type="table" w:styleId="3-6">
    <w:name w:val="Grid Table 3 Accent 6"/>
    <w:basedOn w:val="a3"/>
    <w:uiPriority w:val="48"/>
    <w:rsid w:val="00B30AE3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paragraph" w:styleId="22">
    <w:name w:val="List 2"/>
    <w:basedOn w:val="a1"/>
    <w:uiPriority w:val="99"/>
    <w:semiHidden/>
    <w:rsid w:val="00D60E3C"/>
    <w:pPr>
      <w:ind w:left="720" w:hanging="360"/>
      <w:contextualSpacing/>
    </w:pPr>
  </w:style>
  <w:style w:type="paragraph" w:styleId="32">
    <w:name w:val="List 3"/>
    <w:basedOn w:val="a1"/>
    <w:uiPriority w:val="99"/>
    <w:semiHidden/>
    <w:rsid w:val="00D60E3C"/>
    <w:pPr>
      <w:ind w:left="1080" w:hanging="360"/>
      <w:contextualSpacing/>
    </w:pPr>
  </w:style>
  <w:style w:type="paragraph" w:styleId="42">
    <w:name w:val="List 4"/>
    <w:basedOn w:val="a1"/>
    <w:uiPriority w:val="99"/>
    <w:semiHidden/>
    <w:rsid w:val="00D60E3C"/>
    <w:pPr>
      <w:ind w:left="1440" w:hanging="360"/>
      <w:contextualSpacing/>
    </w:pPr>
  </w:style>
  <w:style w:type="paragraph" w:styleId="52">
    <w:name w:val="List 5"/>
    <w:basedOn w:val="a1"/>
    <w:uiPriority w:val="99"/>
    <w:semiHidden/>
    <w:rsid w:val="00D60E3C"/>
    <w:pPr>
      <w:ind w:left="1800" w:hanging="360"/>
      <w:contextualSpacing/>
    </w:pPr>
  </w:style>
  <w:style w:type="paragraph" w:styleId="afe">
    <w:name w:val="List"/>
    <w:basedOn w:val="a1"/>
    <w:uiPriority w:val="99"/>
    <w:semiHidden/>
    <w:rsid w:val="00D60E3C"/>
    <w:pPr>
      <w:ind w:left="360" w:hanging="360"/>
      <w:contextualSpacing/>
    </w:pPr>
  </w:style>
  <w:style w:type="paragraph" w:styleId="23">
    <w:name w:val="index 2"/>
    <w:basedOn w:val="a1"/>
    <w:next w:val="a1"/>
    <w:autoRedefine/>
    <w:uiPriority w:val="99"/>
    <w:semiHidden/>
    <w:rsid w:val="00D60E3C"/>
    <w:pPr>
      <w:spacing w:after="0"/>
      <w:ind w:left="440" w:hanging="220"/>
    </w:pPr>
  </w:style>
  <w:style w:type="paragraph" w:customStyle="1" w:styleId="WikiItem">
    <w:name w:val="Wiki Item"/>
    <w:basedOn w:val="a1"/>
    <w:next w:val="WikiEntry1"/>
    <w:uiPriority w:val="10"/>
    <w:qFormat/>
    <w:rsid w:val="00B07F65"/>
    <w:pPr>
      <w:numPr>
        <w:numId w:val="20"/>
      </w:numPr>
    </w:pPr>
    <w:rPr>
      <w:rFonts w:asciiTheme="majorHAnsi" w:eastAsiaTheme="minorHAnsi" w:hAnsiTheme="majorHAnsi"/>
      <w:b/>
      <w:sz w:val="24"/>
    </w:rPr>
  </w:style>
  <w:style w:type="character" w:styleId="aff">
    <w:name w:val="FollowedHyperlink"/>
    <w:basedOn w:val="a2"/>
    <w:uiPriority w:val="99"/>
    <w:semiHidden/>
    <w:rsid w:val="00AD6D69"/>
    <w:rPr>
      <w:color w:val="205774" w:themeColor="followedHyperlink"/>
      <w:u w:val="single"/>
    </w:rPr>
  </w:style>
  <w:style w:type="paragraph" w:customStyle="1" w:styleId="TableText">
    <w:name w:val="Table Text"/>
    <w:basedOn w:val="a1"/>
    <w:autoRedefine/>
    <w:uiPriority w:val="8"/>
    <w:qFormat/>
    <w:rsid w:val="00DB5C6E"/>
    <w:pPr>
      <w:spacing w:before="20" w:after="20"/>
    </w:pPr>
    <w:rPr>
      <w:color w:val="auto"/>
      <w:lang w:eastAsia="zh-CN"/>
    </w:rPr>
  </w:style>
  <w:style w:type="paragraph" w:customStyle="1" w:styleId="WikiEntry1">
    <w:name w:val="Wiki Entry 1"/>
    <w:next w:val="WikiEntry2"/>
    <w:link w:val="WikiEntry1Char"/>
    <w:uiPriority w:val="11"/>
    <w:qFormat/>
    <w:rsid w:val="009067AA"/>
    <w:pPr>
      <w:numPr>
        <w:ilvl w:val="1"/>
        <w:numId w:val="20"/>
      </w:numPr>
    </w:pPr>
    <w:rPr>
      <w:rFonts w:eastAsiaTheme="minorHAnsi"/>
      <w:color w:val="0B769D" w:themeColor="accent2" w:themeShade="80"/>
    </w:rPr>
  </w:style>
  <w:style w:type="paragraph" w:customStyle="1" w:styleId="WikiEntry2">
    <w:name w:val="Wiki Entry 2"/>
    <w:basedOn w:val="WikiEntry1"/>
    <w:next w:val="WikiEntry3"/>
    <w:link w:val="WikiEntry2Char"/>
    <w:uiPriority w:val="12"/>
    <w:qFormat/>
    <w:rsid w:val="009067AA"/>
    <w:rPr>
      <w:color w:val="C2260C" w:themeColor="accent6" w:themeShade="BF"/>
    </w:rPr>
  </w:style>
  <w:style w:type="character" w:customStyle="1" w:styleId="WikiEntry1Char">
    <w:name w:val="Wiki Entry 1 Char"/>
    <w:basedOn w:val="a2"/>
    <w:link w:val="WikiEntry1"/>
    <w:uiPriority w:val="11"/>
    <w:rsid w:val="009067AA"/>
    <w:rPr>
      <w:rFonts w:eastAsiaTheme="minorHAnsi"/>
      <w:color w:val="0B769D" w:themeColor="accent2" w:themeShade="80"/>
    </w:rPr>
  </w:style>
  <w:style w:type="paragraph" w:customStyle="1" w:styleId="WikiEntry3">
    <w:name w:val="Wiki Entry 3"/>
    <w:basedOn w:val="WikiEntry1"/>
    <w:next w:val="WikiEntry1"/>
    <w:link w:val="WikiEntry3Char"/>
    <w:uiPriority w:val="13"/>
    <w:qFormat/>
    <w:rsid w:val="009067AA"/>
    <w:rPr>
      <w:color w:val="23735D" w:themeColor="accent4" w:themeShade="80"/>
    </w:rPr>
  </w:style>
  <w:style w:type="character" w:customStyle="1" w:styleId="WikiEntry2Char">
    <w:name w:val="Wiki Entry 2 Char"/>
    <w:basedOn w:val="a2"/>
    <w:link w:val="WikiEntry2"/>
    <w:uiPriority w:val="12"/>
    <w:rsid w:val="009067AA"/>
    <w:rPr>
      <w:rFonts w:eastAsiaTheme="minorHAnsi"/>
      <w:color w:val="C2260C" w:themeColor="accent6" w:themeShade="BF"/>
    </w:rPr>
  </w:style>
  <w:style w:type="character" w:customStyle="1" w:styleId="WikiEntry3Char">
    <w:name w:val="Wiki Entry 3 Char"/>
    <w:basedOn w:val="a2"/>
    <w:link w:val="WikiEntry3"/>
    <w:uiPriority w:val="13"/>
    <w:rsid w:val="009067AA"/>
    <w:rPr>
      <w:rFonts w:eastAsiaTheme="minorHAnsi"/>
      <w:color w:val="23735D" w:themeColor="accent4" w:themeShade="80"/>
    </w:rPr>
  </w:style>
  <w:style w:type="paragraph" w:customStyle="1" w:styleId="WikiEntry4">
    <w:name w:val="Wiki Entry 4"/>
    <w:basedOn w:val="a1"/>
    <w:next w:val="a1"/>
    <w:link w:val="WikiEntry4Char"/>
    <w:uiPriority w:val="14"/>
    <w:qFormat/>
    <w:rsid w:val="009067AA"/>
    <w:pPr>
      <w:spacing w:before="0"/>
      <w:ind w:left="720" w:hanging="360"/>
    </w:pPr>
    <w:rPr>
      <w:rFonts w:eastAsiaTheme="minorHAnsi"/>
      <w:color w:val="D75C00" w:themeColor="accent5" w:themeShade="BF"/>
    </w:rPr>
  </w:style>
  <w:style w:type="character" w:customStyle="1" w:styleId="WikiEntry4Char">
    <w:name w:val="Wiki Entry 4 Char"/>
    <w:basedOn w:val="a2"/>
    <w:link w:val="WikiEntry4"/>
    <w:uiPriority w:val="14"/>
    <w:rsid w:val="0063425A"/>
    <w:rPr>
      <w:rFonts w:eastAsiaTheme="minorHAnsi"/>
      <w:color w:val="D75C00" w:themeColor="accent5" w:themeShade="BF"/>
    </w:rPr>
  </w:style>
  <w:style w:type="character" w:customStyle="1" w:styleId="UnresolvedMention1">
    <w:name w:val="Unresolved Mention1"/>
    <w:basedOn w:val="a2"/>
    <w:uiPriority w:val="99"/>
    <w:semiHidden/>
    <w:rsid w:val="00E70F24"/>
    <w:rPr>
      <w:color w:val="605E5C"/>
      <w:shd w:val="clear" w:color="auto" w:fill="E1DFDD"/>
    </w:rPr>
  </w:style>
  <w:style w:type="paragraph" w:styleId="aff0">
    <w:name w:val="Balloon Text"/>
    <w:basedOn w:val="a1"/>
    <w:link w:val="aff1"/>
    <w:uiPriority w:val="99"/>
    <w:semiHidden/>
    <w:rsid w:val="0063699B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aff1">
    <w:name w:val="批注框文本 字符"/>
    <w:basedOn w:val="a2"/>
    <w:link w:val="aff0"/>
    <w:uiPriority w:val="99"/>
    <w:semiHidden/>
    <w:rsid w:val="00B07F65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a">
    <w:name w:val="List Bullet"/>
    <w:basedOn w:val="a1"/>
    <w:uiPriority w:val="99"/>
    <w:rsid w:val="007200E1"/>
    <w:pPr>
      <w:numPr>
        <w:numId w:val="40"/>
      </w:numPr>
      <w:spacing w:after="0"/>
      <w:contextualSpacing/>
    </w:pPr>
  </w:style>
  <w:style w:type="paragraph" w:styleId="2">
    <w:name w:val="List Bullet 2"/>
    <w:basedOn w:val="af8"/>
    <w:uiPriority w:val="99"/>
    <w:rsid w:val="007200E1"/>
    <w:pPr>
      <w:numPr>
        <w:ilvl w:val="1"/>
        <w:numId w:val="37"/>
      </w:numPr>
      <w:spacing w:before="0" w:after="0"/>
    </w:pPr>
  </w:style>
  <w:style w:type="paragraph" w:styleId="a0">
    <w:name w:val="List Number"/>
    <w:basedOn w:val="af8"/>
    <w:uiPriority w:val="99"/>
    <w:rsid w:val="007200E1"/>
    <w:pPr>
      <w:numPr>
        <w:numId w:val="38"/>
      </w:numPr>
    </w:pPr>
  </w:style>
  <w:style w:type="character" w:styleId="aff2">
    <w:name w:val="Unresolved Mention"/>
    <w:basedOn w:val="a2"/>
    <w:uiPriority w:val="99"/>
    <w:semiHidden/>
    <w:unhideWhenUsed/>
    <w:rsid w:val="00D65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oup%20writing%20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38ADFBF45A4543BCCD0AD095971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CAF60-0530-45A7-A426-43C2F4F85896}"/>
      </w:docPartPr>
      <w:docPartBody>
        <w:p w:rsidR="009C2D54" w:rsidRDefault="00F8302B">
          <w:pPr>
            <w:pStyle w:val="3938ADFBF45A4543BCCD0AD095971088"/>
          </w:pPr>
          <w:r w:rsidRPr="009756AD">
            <w:t>Project Name:</w:t>
          </w:r>
        </w:p>
      </w:docPartBody>
    </w:docPart>
    <w:docPart>
      <w:docPartPr>
        <w:name w:val="88DC1B21F2E24F12B0A3B520B8BA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C99AD-8D6B-432A-92AB-BB3EAD735034}"/>
      </w:docPartPr>
      <w:docPartBody>
        <w:p w:rsidR="009C2D54" w:rsidRDefault="00F8302B">
          <w:pPr>
            <w:pStyle w:val="88DC1B21F2E24F12B0A3B520B8BA6DDB"/>
          </w:pPr>
          <w:r w:rsidRPr="009756AD">
            <w:t>Due Date:</w:t>
          </w:r>
        </w:p>
      </w:docPartBody>
    </w:docPart>
    <w:docPart>
      <w:docPartPr>
        <w:name w:val="56A7E8FFB0D0490CB5CF06CAAEBEC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F1D52-E8F6-462B-96D0-5D4D4D59FBB7}"/>
      </w:docPartPr>
      <w:docPartBody>
        <w:p w:rsidR="009C2D54" w:rsidRDefault="00F8302B">
          <w:pPr>
            <w:pStyle w:val="56A7E8FFB0D0490CB5CF06CAAEBEC837"/>
          </w:pPr>
          <w:r w:rsidRPr="009756AD">
            <w:t>This is the tracking document for our group writing project. We’ll use this document to share details, resources, and schedules for our project. Please keep this document up-to-date as we work.</w:t>
          </w:r>
        </w:p>
      </w:docPartBody>
    </w:docPart>
    <w:docPart>
      <w:docPartPr>
        <w:name w:val="F5EAAF3F5AF94DF18173889E42FEE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4E38C-9C82-4109-B9FC-9B6F7BA0388B}"/>
      </w:docPartPr>
      <w:docPartBody>
        <w:p w:rsidR="009C2D54" w:rsidRDefault="00F8302B">
          <w:pPr>
            <w:pStyle w:val="F5EAAF3F5AF94DF18173889E42FEEA02"/>
          </w:pPr>
          <w:r w:rsidRPr="005B14BE">
            <w:t>Participants</w:t>
          </w:r>
        </w:p>
      </w:docPartBody>
    </w:docPart>
    <w:docPart>
      <w:docPartPr>
        <w:name w:val="CC463915791D487BA81FD307BF9FF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5F6E-33B4-44B0-9197-1AAB2DF831A5}"/>
      </w:docPartPr>
      <w:docPartBody>
        <w:p w:rsidR="009C2D54" w:rsidRDefault="00F8302B">
          <w:pPr>
            <w:pStyle w:val="CC463915791D487BA81FD307BF9FF150"/>
          </w:pPr>
          <w:r w:rsidRPr="00391ABD">
            <w:t>Name</w:t>
          </w:r>
        </w:p>
      </w:docPartBody>
    </w:docPart>
    <w:docPart>
      <w:docPartPr>
        <w:name w:val="B45DB083AB3D457286443C382C4CA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1C2F-85BA-4CD2-80C8-54D05CD8681E}"/>
      </w:docPartPr>
      <w:docPartBody>
        <w:p w:rsidR="009C2D54" w:rsidRDefault="00F8302B">
          <w:pPr>
            <w:pStyle w:val="B45DB083AB3D457286443C382C4CA50D"/>
          </w:pPr>
          <w:r w:rsidRPr="009756AD">
            <w:t>Role</w:t>
          </w:r>
        </w:p>
      </w:docPartBody>
    </w:docPart>
    <w:docPart>
      <w:docPartPr>
        <w:name w:val="1C6E74017C95420683915DB5C1FE4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402A5-0381-4FA7-86E4-379A73B8377F}"/>
      </w:docPartPr>
      <w:docPartBody>
        <w:p w:rsidR="009C2D54" w:rsidRDefault="00F8302B">
          <w:pPr>
            <w:pStyle w:val="1C6E74017C95420683915DB5C1FE4083"/>
          </w:pPr>
          <w:r w:rsidRPr="009756AD">
            <w:t>Contact information</w:t>
          </w:r>
        </w:p>
      </w:docPartBody>
    </w:docPart>
    <w:docPart>
      <w:docPartPr>
        <w:name w:val="AE0F6F80C9B4404AA590D9CF2FFBF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CD9A-BEBD-459B-8593-E270A5AE5A95}"/>
      </w:docPartPr>
      <w:docPartBody>
        <w:p w:rsidR="009C2D54" w:rsidRDefault="00F8302B">
          <w:pPr>
            <w:pStyle w:val="AE0F6F80C9B4404AA590D9CF2FFBF1E5"/>
          </w:pPr>
          <w:r w:rsidRPr="00C4665B">
            <w:t>Milestones</w:t>
          </w:r>
        </w:p>
      </w:docPartBody>
    </w:docPart>
    <w:docPart>
      <w:docPartPr>
        <w:name w:val="440126F095AC428195629B7C5A612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26C77-8738-4D73-95E9-C60B63239DE7}"/>
      </w:docPartPr>
      <w:docPartBody>
        <w:p w:rsidR="009C2D54" w:rsidRDefault="00F8302B">
          <w:pPr>
            <w:pStyle w:val="440126F095AC428195629B7C5A612F3B"/>
          </w:pPr>
          <w:r w:rsidRPr="00391ABD">
            <w:t>Milestone name</w:t>
          </w:r>
        </w:p>
      </w:docPartBody>
    </w:docPart>
    <w:docPart>
      <w:docPartPr>
        <w:name w:val="CE08FB023F054FEB9E23DCD7D69F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4ABBB-8F60-4ADC-8D4B-7047B2315E69}"/>
      </w:docPartPr>
      <w:docPartBody>
        <w:p w:rsidR="009C2D54" w:rsidRDefault="00F8302B">
          <w:pPr>
            <w:pStyle w:val="CE08FB023F054FEB9E23DCD7D69F0397"/>
          </w:pPr>
          <w:r w:rsidRPr="009756AD">
            <w:t>Target date</w:t>
          </w:r>
        </w:p>
      </w:docPartBody>
    </w:docPart>
    <w:docPart>
      <w:docPartPr>
        <w:name w:val="62174FDA5CE24ED3828442C61A25B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97EEB-C5D0-4187-8E26-347B85AEA928}"/>
      </w:docPartPr>
      <w:docPartBody>
        <w:p w:rsidR="009C2D54" w:rsidRDefault="00F8302B">
          <w:pPr>
            <w:pStyle w:val="62174FDA5CE24ED3828442C61A25B0F5"/>
          </w:pPr>
          <w:r w:rsidRPr="009756AD">
            <w:t>Status</w:t>
          </w:r>
        </w:p>
      </w:docPartBody>
    </w:docPart>
    <w:docPart>
      <w:docPartPr>
        <w:name w:val="DFAADA9A36D94E7FA5D7D0505C3D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7A83-95BF-4FC3-8A5B-30BA6CBA4D8F}"/>
      </w:docPartPr>
      <w:docPartBody>
        <w:p w:rsidR="009C2D54" w:rsidRDefault="00F8302B">
          <w:pPr>
            <w:pStyle w:val="DFAADA9A36D94E7FA5D7D0505C3D6E25"/>
          </w:pPr>
          <w:r w:rsidRPr="00C4665B">
            <w:t>Tracking calendar</w:t>
          </w:r>
        </w:p>
      </w:docPartBody>
    </w:docPart>
    <w:docPart>
      <w:docPartPr>
        <w:name w:val="086BBC220F7C494BB203F222D15BE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7599F-B8BA-4E66-BBFC-B09082A7CB10}"/>
      </w:docPartPr>
      <w:docPartBody>
        <w:p w:rsidR="009C2D54" w:rsidRDefault="00F8302B">
          <w:pPr>
            <w:pStyle w:val="086BBC220F7C494BB203F222D15BEB6C"/>
          </w:pPr>
          <w:r w:rsidRPr="007F427C">
            <w:t>April</w:t>
          </w:r>
        </w:p>
      </w:docPartBody>
    </w:docPart>
    <w:docPart>
      <w:docPartPr>
        <w:name w:val="96E6AF31BAD745509F8CC6888D35C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73C51-2483-4C11-9B45-8231DEE05632}"/>
      </w:docPartPr>
      <w:docPartBody>
        <w:p w:rsidR="009C2D54" w:rsidRDefault="00F8302B">
          <w:pPr>
            <w:pStyle w:val="96E6AF31BAD745509F8CC6888D35C19F"/>
          </w:pPr>
          <w:r>
            <w:t>Enter month name</w:t>
          </w:r>
        </w:p>
      </w:docPartBody>
    </w:docPart>
    <w:docPart>
      <w:docPartPr>
        <w:name w:val="9AFC4A87C3C24AC194A66A4ABB0A2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F051-A5EA-4C41-94EC-35463A3EFEFA}"/>
      </w:docPartPr>
      <w:docPartBody>
        <w:p w:rsidR="009C2D54" w:rsidRDefault="00F8302B">
          <w:pPr>
            <w:pStyle w:val="9AFC4A87C3C24AC194A66A4ABB0A226D"/>
          </w:pPr>
          <w:r>
            <w:t>Enter month name</w:t>
          </w:r>
        </w:p>
      </w:docPartBody>
    </w:docPart>
    <w:docPart>
      <w:docPartPr>
        <w:name w:val="906BBB6D78A9459EB3D4B3F76EC2F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362D-4212-48EF-BE03-2B1B196BE9C9}"/>
      </w:docPartPr>
      <w:docPartBody>
        <w:p w:rsidR="009C2D54" w:rsidRDefault="00F8302B">
          <w:pPr>
            <w:pStyle w:val="906BBB6D78A9459EB3D4B3F76EC2FFFE"/>
          </w:pPr>
          <w:r>
            <w:t>Group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A4"/>
    <w:rsid w:val="00193BE8"/>
    <w:rsid w:val="001D575F"/>
    <w:rsid w:val="00355A0C"/>
    <w:rsid w:val="003A0BC5"/>
    <w:rsid w:val="004338A4"/>
    <w:rsid w:val="00522111"/>
    <w:rsid w:val="0076155A"/>
    <w:rsid w:val="009861E8"/>
    <w:rsid w:val="009C2D54"/>
    <w:rsid w:val="00E244F9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38ADFBF45A4543BCCD0AD095971088">
    <w:name w:val="3938ADFBF45A4543BCCD0AD095971088"/>
    <w:pPr>
      <w:widowControl w:val="0"/>
      <w:jc w:val="both"/>
    </w:pPr>
  </w:style>
  <w:style w:type="paragraph" w:customStyle="1" w:styleId="88DC1B21F2E24F12B0A3B520B8BA6DDB">
    <w:name w:val="88DC1B21F2E24F12B0A3B520B8BA6DDB"/>
    <w:pPr>
      <w:widowControl w:val="0"/>
      <w:jc w:val="both"/>
    </w:pPr>
  </w:style>
  <w:style w:type="paragraph" w:customStyle="1" w:styleId="56A7E8FFB0D0490CB5CF06CAAEBEC837">
    <w:name w:val="56A7E8FFB0D0490CB5CF06CAAEBEC837"/>
    <w:pPr>
      <w:widowControl w:val="0"/>
      <w:jc w:val="both"/>
    </w:pPr>
  </w:style>
  <w:style w:type="paragraph" w:customStyle="1" w:styleId="F5EAAF3F5AF94DF18173889E42FEEA02">
    <w:name w:val="F5EAAF3F5AF94DF18173889E42FEEA02"/>
    <w:pPr>
      <w:widowControl w:val="0"/>
      <w:jc w:val="both"/>
    </w:pPr>
  </w:style>
  <w:style w:type="paragraph" w:customStyle="1" w:styleId="CC463915791D487BA81FD307BF9FF150">
    <w:name w:val="CC463915791D487BA81FD307BF9FF150"/>
    <w:pPr>
      <w:widowControl w:val="0"/>
      <w:jc w:val="both"/>
    </w:pPr>
  </w:style>
  <w:style w:type="paragraph" w:customStyle="1" w:styleId="B45DB083AB3D457286443C382C4CA50D">
    <w:name w:val="B45DB083AB3D457286443C382C4CA50D"/>
    <w:pPr>
      <w:widowControl w:val="0"/>
      <w:jc w:val="both"/>
    </w:pPr>
  </w:style>
  <w:style w:type="paragraph" w:customStyle="1" w:styleId="1C6E74017C95420683915DB5C1FE4083">
    <w:name w:val="1C6E74017C95420683915DB5C1FE4083"/>
    <w:pPr>
      <w:widowControl w:val="0"/>
      <w:jc w:val="both"/>
    </w:pPr>
  </w:style>
  <w:style w:type="paragraph" w:customStyle="1" w:styleId="AE0F6F80C9B4404AA590D9CF2FFBF1E5">
    <w:name w:val="AE0F6F80C9B4404AA590D9CF2FFBF1E5"/>
    <w:pPr>
      <w:widowControl w:val="0"/>
      <w:jc w:val="both"/>
    </w:pPr>
  </w:style>
  <w:style w:type="paragraph" w:customStyle="1" w:styleId="440126F095AC428195629B7C5A612F3B">
    <w:name w:val="440126F095AC428195629B7C5A612F3B"/>
    <w:pPr>
      <w:widowControl w:val="0"/>
      <w:jc w:val="both"/>
    </w:pPr>
  </w:style>
  <w:style w:type="paragraph" w:customStyle="1" w:styleId="CE08FB023F054FEB9E23DCD7D69F0397">
    <w:name w:val="CE08FB023F054FEB9E23DCD7D69F0397"/>
    <w:pPr>
      <w:widowControl w:val="0"/>
      <w:jc w:val="both"/>
    </w:pPr>
  </w:style>
  <w:style w:type="paragraph" w:customStyle="1" w:styleId="62174FDA5CE24ED3828442C61A25B0F5">
    <w:name w:val="62174FDA5CE24ED3828442C61A25B0F5"/>
    <w:pPr>
      <w:widowControl w:val="0"/>
      <w:jc w:val="both"/>
    </w:pPr>
  </w:style>
  <w:style w:type="paragraph" w:customStyle="1" w:styleId="DFAADA9A36D94E7FA5D7D0505C3D6E25">
    <w:name w:val="DFAADA9A36D94E7FA5D7D0505C3D6E25"/>
    <w:pPr>
      <w:widowControl w:val="0"/>
      <w:jc w:val="both"/>
    </w:pPr>
  </w:style>
  <w:style w:type="paragraph" w:customStyle="1" w:styleId="086BBC220F7C494BB203F222D15BEB6C">
    <w:name w:val="086BBC220F7C494BB203F222D15BEB6C"/>
    <w:pPr>
      <w:widowControl w:val="0"/>
      <w:jc w:val="both"/>
    </w:pPr>
  </w:style>
  <w:style w:type="paragraph" w:customStyle="1" w:styleId="96E6AF31BAD745509F8CC6888D35C19F">
    <w:name w:val="96E6AF31BAD745509F8CC6888D35C19F"/>
    <w:pPr>
      <w:widowControl w:val="0"/>
      <w:jc w:val="both"/>
    </w:pPr>
  </w:style>
  <w:style w:type="paragraph" w:customStyle="1" w:styleId="9AFC4A87C3C24AC194A66A4ABB0A226D">
    <w:name w:val="9AFC4A87C3C24AC194A66A4ABB0A226D"/>
    <w:pPr>
      <w:widowControl w:val="0"/>
      <w:jc w:val="both"/>
    </w:pPr>
  </w:style>
  <w:style w:type="paragraph" w:customStyle="1" w:styleId="906BBB6D78A9459EB3D4B3F76EC2FFFE">
    <w:name w:val="906BBB6D78A9459EB3D4B3F76EC2FF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236B58"/>
      </a:hlink>
      <a:folHlink>
        <a:srgbClr val="205774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7D9C6A-6124-4054-B9FD-2E7A6513E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D7AE2B-59E7-4AD3-AE20-E886E392C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5AFD0-AC28-45F4-A66B-42FB9001B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89F4BD-C250-4A88-B7F9-307F7830BA8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 writing project.dotx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2021-06-03T07:38:00Z</dcterms:created>
  <dcterms:modified xsi:type="dcterms:W3CDTF">2022-06-11T01:23:00Z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